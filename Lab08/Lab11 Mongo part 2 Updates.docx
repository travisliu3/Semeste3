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34CE" w14:textId="719FEC3B" w:rsidR="009026AE" w:rsidRDefault="009026AE" w:rsidP="00F54208"/>
    <w:p w14:paraId="1F369A15" w14:textId="20B02D4E" w:rsidR="008E1676" w:rsidRDefault="008E1676" w:rsidP="00F54208">
      <w:r>
        <w:t>Lab11 Mongo part 2 Updates</w:t>
      </w:r>
    </w:p>
    <w:p w14:paraId="7C105778" w14:textId="0AA71042" w:rsidR="008E1676" w:rsidRDefault="008E1676" w:rsidP="008E1676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</w:rPr>
        <w:t xml:space="preserve">Formerly Lab 9 – Week 11 </w:t>
      </w:r>
      <w:r>
        <w:rPr>
          <w:rFonts w:ascii="Times New Roman" w:hAnsi="Times New Roman" w:cs="Times New Roman"/>
          <w:sz w:val="16"/>
          <w:szCs w:val="16"/>
        </w:rPr>
        <w:t>(nasim)</w:t>
      </w:r>
    </w:p>
    <w:p w14:paraId="19F8A1F7" w14:textId="77777777" w:rsidR="008E1676" w:rsidRDefault="008E1676" w:rsidP="008E167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(MongoDB – UPDATE)</w:t>
      </w:r>
    </w:p>
    <w:p w14:paraId="726A2E82" w14:textId="77777777" w:rsidR="008E1676" w:rsidRDefault="008E1676" w:rsidP="008E1676">
      <w:pPr>
        <w:pStyle w:val="Heading2"/>
        <w:rPr>
          <w:rFonts w:ascii="Times New Roman" w:hAnsi="Times New Roman" w:cs="Times New Roman"/>
        </w:rPr>
      </w:pPr>
    </w:p>
    <w:p w14:paraId="6E8730C1" w14:textId="77777777" w:rsidR="008E1676" w:rsidRDefault="008E1676" w:rsidP="008E167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53663BF2" w14:textId="77777777" w:rsidR="008E1676" w:rsidRDefault="008E1676" w:rsidP="008E1676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1416990B" w14:textId="77777777" w:rsidR="008E1676" w:rsidRDefault="008E1676" w:rsidP="008E16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lab, students learn how to update documents in a MongoDB database.</w:t>
      </w:r>
    </w:p>
    <w:p w14:paraId="41FA0493" w14:textId="77777777" w:rsidR="008E1676" w:rsidRDefault="008E1676" w:rsidP="008E16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update():</w:t>
      </w:r>
      <w:r>
        <w:rPr>
          <w:rFonts w:ascii="Times New Roman" w:hAnsi="Times New Roman" w:cs="Times New Roman"/>
        </w:rPr>
        <w:t xml:space="preserve"> This method updates one document by default. If you want to update all documents that match the criteria using this method, you need the option {multi:true}.</w:t>
      </w:r>
    </w:p>
    <w:p w14:paraId="2F8E637B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update(&lt;filter&gt;,&lt;update&gt;,&lt;option&gt;)</w:t>
      </w:r>
    </w:p>
    <w:p w14:paraId="048B24A1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>
        <w:rPr>
          <w:rFonts w:ascii="Times New Roman" w:eastAsia="Times New Roman" w:hAnsi="Times New Roman" w:cs="Times New Roman"/>
          <w:i/>
          <w:lang w:eastAsia="en-CA"/>
        </w:rPr>
        <w:t>filter</w:t>
      </w:r>
      <w:r>
        <w:rPr>
          <w:rFonts w:ascii="Times New Roman" w:eastAsia="Times New Roman" w:hAnsi="Times New Roman" w:cs="Times New Roman"/>
          <w:lang w:eastAsia="en-CA"/>
        </w:rPr>
        <w:t xml:space="preserve"> parameter specifies the criteria. For instance:</w:t>
      </w:r>
    </w:p>
    <w:p w14:paraId="6908D7C7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{“_id”= 0} </w:t>
      </w:r>
    </w:p>
    <w:p w14:paraId="134ADC57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{} for updating all documents</w:t>
      </w:r>
    </w:p>
    <w:p w14:paraId="39F3B06D" w14:textId="77777777" w:rsidR="008E1676" w:rsidRDefault="008E1676" w:rsidP="008E1676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>
        <w:rPr>
          <w:rFonts w:ascii="Times New Roman" w:eastAsia="Times New Roman" w:hAnsi="Times New Roman" w:cs="Times New Roman"/>
          <w:i/>
          <w:lang w:eastAsia="en-CA"/>
        </w:rPr>
        <w:t>update</w:t>
      </w:r>
      <w:r>
        <w:rPr>
          <w:rFonts w:ascii="Times New Roman" w:eastAsia="Times New Roman" w:hAnsi="Times New Roman" w:cs="Times New Roman"/>
          <w:lang w:eastAsia="en-CA"/>
        </w:rPr>
        <w:t xml:space="preserve"> parameter specifies the changes that will be applied to a document.</w:t>
      </w:r>
    </w:p>
    <w:p w14:paraId="54C40FA0" w14:textId="77777777" w:rsidR="008E1676" w:rsidRDefault="008E1676" w:rsidP="008E16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updateOne():</w:t>
      </w:r>
      <w:r>
        <w:rPr>
          <w:rFonts w:ascii="Times New Roman" w:hAnsi="Times New Roman" w:cs="Times New Roman"/>
        </w:rPr>
        <w:t xml:space="preserve"> This method updates only the first document that matches the criteria.</w:t>
      </w:r>
    </w:p>
    <w:p w14:paraId="009858A7" w14:textId="77777777" w:rsidR="008E1676" w:rsidRDefault="008E1676" w:rsidP="008E1676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updateOne(&lt;filter&gt;,&lt;update&gt;)</w:t>
      </w:r>
    </w:p>
    <w:p w14:paraId="6F8DA4E1" w14:textId="77777777" w:rsidR="008E1676" w:rsidRDefault="008E1676" w:rsidP="008E16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updateMany():</w:t>
      </w:r>
      <w:r>
        <w:rPr>
          <w:rFonts w:ascii="Times New Roman" w:hAnsi="Times New Roman" w:cs="Times New Roman"/>
        </w:rPr>
        <w:t xml:space="preserve"> This method updates all documents that match the criteria.</w:t>
      </w:r>
    </w:p>
    <w:p w14:paraId="27FB3E02" w14:textId="77777777" w:rsidR="008E1676" w:rsidRDefault="008E1676" w:rsidP="008E1676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updateMany(&lt;filter&gt;,&lt;update&gt;)</w:t>
      </w:r>
    </w:p>
    <w:p w14:paraId="6C8691E4" w14:textId="77777777" w:rsidR="008E1676" w:rsidRDefault="008E1676" w:rsidP="008E167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0197B664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students.json dataset. Download students.json from Blackboard and store it in a folder named dataset. </w:t>
      </w:r>
    </w:p>
    <w:p w14:paraId="343CD6CC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1D0919FE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cd C:\Program Files\MongoDB\Server\4.2\</w:t>
      </w:r>
      <w:r>
        <w:rPr>
          <w:rFonts w:eastAsia="Times New Roman" w:cs="Times New Roman"/>
          <w:b/>
        </w:rPr>
        <w:t>bin</w:t>
      </w:r>
    </w:p>
    <w:p w14:paraId="0136E800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r>
        <w:rPr>
          <w:rFonts w:ascii="Times New Roman" w:eastAsia="Times New Roman" w:hAnsi="Times New Roman" w:cs="Times New Roman"/>
          <w:b/>
          <w:i/>
          <w:lang w:eastAsia="en-CA"/>
        </w:rPr>
        <w:t>mongod</w:t>
      </w:r>
    </w:p>
    <w:p w14:paraId="326F051B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mongod</w:t>
      </w:r>
    </w:p>
    <w:p w14:paraId="6823A85F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prompt and go the same </w:t>
      </w:r>
      <w:r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3AFF441D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cd C:\Program Files\MongoDB\Server\4.2\</w:t>
      </w:r>
      <w:r>
        <w:rPr>
          <w:rFonts w:eastAsia="Times New Roman" w:cs="Times New Roman"/>
          <w:b/>
        </w:rPr>
        <w:t>bin</w:t>
      </w:r>
    </w:p>
    <w:p w14:paraId="6DE4F32F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03524C70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mongo</w:t>
      </w:r>
    </w:p>
    <w:p w14:paraId="074B09A2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Or you execute a batch file to start up MongoDB.</w:t>
      </w:r>
    </w:p>
    <w:p w14:paraId="64BD2E05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students.json to the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489B600E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cd C:\Program Files\MongoDB\Server\4.2\</w:t>
      </w:r>
      <w:r>
        <w:rPr>
          <w:rFonts w:eastAsia="Times New Roman" w:cs="Times New Roman"/>
          <w:b/>
        </w:rPr>
        <w:t>bin</w:t>
      </w:r>
    </w:p>
    <w:p w14:paraId="0BC0D95F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005FD4A7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mongoimport --db college --collection students --file ..\dataset\students.json</w:t>
      </w:r>
    </w:p>
    <w:p w14:paraId="776DB48D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import the </w:t>
      </w:r>
      <w:r>
        <w:rPr>
          <w:rFonts w:ascii="Times New Roman" w:eastAsia="Times New Roman" w:hAnsi="Times New Roman" w:cs="Times New Roman"/>
          <w:i/>
          <w:lang w:eastAsia="en-CA"/>
        </w:rPr>
        <w:t>json</w:t>
      </w:r>
      <w:r>
        <w:rPr>
          <w:rFonts w:ascii="Times New Roman" w:eastAsia="Times New Roman" w:hAnsi="Times New Roman" w:cs="Times New Roman"/>
          <w:lang w:eastAsia="en-CA"/>
        </w:rPr>
        <w:t xml:space="preserve"> file, provide the full path to the students.json. After executing the command, the data is imported to the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go to the MongoDB shell and execute the following command to see the imported documents:</w:t>
      </w:r>
    </w:p>
    <w:p w14:paraId="46B473AB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show dbs</w:t>
      </w:r>
    </w:p>
    <w:p w14:paraId="13C6454F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385DA78A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use college</w:t>
      </w:r>
    </w:p>
    <w:p w14:paraId="7BF129AD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db.students.find().forEach(printjson) </w:t>
      </w:r>
    </w:p>
    <w:p w14:paraId="6DD8DC2A" w14:textId="77777777" w:rsidR="008E1676" w:rsidRDefault="008E1676" w:rsidP="008E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or</w:t>
      </w:r>
    </w:p>
    <w:p w14:paraId="33831D16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db.students.find().pretty()</w:t>
      </w:r>
    </w:p>
    <w:p w14:paraId="47FFA923" w14:textId="77777777" w:rsidR="008E1676" w:rsidRDefault="008E1676" w:rsidP="008E167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36087CE1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submit this file with answers (in the provided space). Name the file </w:t>
      </w:r>
      <w:r>
        <w:rPr>
          <w:rFonts w:ascii="Times New Roman" w:eastAsia="Calibri" w:hAnsi="Times New Roman" w:cs="Times New Roman"/>
        </w:rPr>
        <w:t>L09_ID#_LASTNAME.docx”.</w:t>
      </w:r>
    </w:p>
    <w:p w14:paraId="7EABA36B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</w:p>
    <w:p w14:paraId="19A93E5A" w14:textId="77777777" w:rsidR="008E1676" w:rsidRDefault="008E1676" w:rsidP="008E1676">
      <w:pPr>
        <w:pStyle w:val="Heading2"/>
        <w:rPr>
          <w:rFonts w:ascii="Times New Roman" w:eastAsiaTheme="majorEastAsia" w:hAnsi="Times New Roman" w:cs="Times New Roman"/>
        </w:rPr>
      </w:pPr>
      <w:r>
        <w:rPr>
          <w:rFonts w:ascii="Times New Roman" w:hAnsi="Times New Roman" w:cs="Times New Roman"/>
        </w:rPr>
        <w:t>Tasks</w:t>
      </w:r>
    </w:p>
    <w:p w14:paraId="0CC9CD8D" w14:textId="77777777" w:rsidR="008E1676" w:rsidRDefault="008E1676" w:rsidP="008E16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Write an update statement to add new fields </w:t>
      </w:r>
      <w:r>
        <w:rPr>
          <w:rFonts w:eastAsia="Times New Roman" w:cs="Times New Roman"/>
          <w:i/>
        </w:rPr>
        <w:t xml:space="preserve">program </w:t>
      </w:r>
      <w:r>
        <w:rPr>
          <w:rFonts w:eastAsia="Times New Roman" w:cs="Times New Roman"/>
        </w:rPr>
        <w:t xml:space="preserve">and </w:t>
      </w:r>
      <w:r>
        <w:rPr>
          <w:rFonts w:eastAsia="Times New Roman" w:cs="Times New Roman"/>
          <w:i/>
        </w:rPr>
        <w:t xml:space="preserve">term </w:t>
      </w:r>
      <w:r>
        <w:rPr>
          <w:rFonts w:eastAsia="Times New Roman" w:cs="Times New Roman"/>
        </w:rPr>
        <w:t xml:space="preserve">to all documents in the </w:t>
      </w:r>
      <w:r>
        <w:rPr>
          <w:rFonts w:eastAsia="Times New Roman" w:cs="Times New Roman"/>
          <w:i/>
        </w:rPr>
        <w:t>students</w:t>
      </w:r>
      <w:r>
        <w:rPr>
          <w:rFonts w:eastAsia="Times New Roman" w:cs="Times New Roman"/>
        </w:rPr>
        <w:t xml:space="preserve"> collection and set them to values “</w:t>
      </w:r>
      <w:r>
        <w:rPr>
          <w:rFonts w:eastAsia="Times New Roman" w:cs="Times New Roman"/>
          <w:i/>
        </w:rPr>
        <w:t>CPA</w:t>
      </w:r>
      <w:r>
        <w:rPr>
          <w:rFonts w:eastAsia="Times New Roman" w:cs="Times New Roman"/>
        </w:rPr>
        <w:t xml:space="preserve">” and </w:t>
      </w:r>
      <w:r>
        <w:rPr>
          <w:rFonts w:eastAsia="Times New Roman" w:cs="Times New Roman"/>
          <w:i/>
        </w:rPr>
        <w:t>1</w:t>
      </w:r>
      <w:r>
        <w:rPr>
          <w:rFonts w:eastAsia="Times New Roman" w:cs="Times New Roman"/>
        </w:rPr>
        <w:t xml:space="preserve">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8E1676" w14:paraId="48D437BF" w14:textId="77777777" w:rsidTr="008E1676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F5F4F" w14:textId="7F18CD0D" w:rsidR="008E1676" w:rsidRDefault="00A43362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A4336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db.students.updateMany({}, {"$set": {"program":"CPA",term:1}})</w:t>
            </w:r>
          </w:p>
          <w:p w14:paraId="78581F4E" w14:textId="77777777" w:rsidR="008E1676" w:rsidRDefault="008E16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7B5E9B8" w14:textId="77777777" w:rsidR="008E1676" w:rsidRDefault="008E16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106B768D" w14:textId="77777777" w:rsidR="008E1676" w:rsidRDefault="008E1676" w:rsidP="008E16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Write an update statement to modify the value of the </w:t>
      </w:r>
      <w:r>
        <w:rPr>
          <w:rFonts w:eastAsia="Times New Roman" w:cs="Times New Roman"/>
          <w:i/>
        </w:rPr>
        <w:t>program</w:t>
      </w:r>
      <w:r>
        <w:rPr>
          <w:rFonts w:eastAsia="Times New Roman" w:cs="Times New Roman"/>
        </w:rPr>
        <w:t xml:space="preserve"> field to “</w:t>
      </w:r>
      <w:r>
        <w:rPr>
          <w:rFonts w:eastAsia="Times New Roman" w:cs="Times New Roman"/>
          <w:i/>
        </w:rPr>
        <w:t>BTM”</w:t>
      </w:r>
      <w:r>
        <w:rPr>
          <w:rFonts w:eastAsia="Times New Roman" w:cs="Times New Roman"/>
        </w:rPr>
        <w:t xml:space="preserve"> for all documents in the </w:t>
      </w:r>
      <w:r>
        <w:rPr>
          <w:rFonts w:eastAsia="Times New Roman" w:cs="Times New Roman"/>
          <w:i/>
        </w:rPr>
        <w:t>students</w:t>
      </w:r>
      <w:r>
        <w:rPr>
          <w:rFonts w:eastAsia="Times New Roman" w:cs="Times New Roman"/>
        </w:rPr>
        <w:t xml:space="preserve"> collection.</w:t>
      </w:r>
    </w:p>
    <w:p w14:paraId="05AFC2BD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8E1676" w14:paraId="1665C6B3" w14:textId="77777777" w:rsidTr="008E167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7306" w14:textId="1F0910A3" w:rsidR="008E1676" w:rsidRDefault="009732A3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  <w:r w:rsidRPr="009732A3">
              <w:rPr>
                <w:rFonts w:eastAsia="Times New Roman" w:cs="Times New Roman"/>
              </w:rPr>
              <w:lastRenderedPageBreak/>
              <w:t>db.students.updateMany({}, {"$set": {"program":"BTM"}})</w:t>
            </w:r>
          </w:p>
          <w:p w14:paraId="051F8706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  <w:p w14:paraId="258B9C7D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  <w:p w14:paraId="77FF40CC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</w:tc>
      </w:tr>
    </w:tbl>
    <w:p w14:paraId="59848CC7" w14:textId="77777777" w:rsidR="008E1676" w:rsidRDefault="008E1676" w:rsidP="008E16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Write an update statement to modify the value of the program field to “</w:t>
      </w:r>
      <w:r>
        <w:rPr>
          <w:rFonts w:eastAsia="Times New Roman" w:cs="Times New Roman"/>
          <w:i/>
        </w:rPr>
        <w:t>CPA”</w:t>
      </w:r>
      <w:r>
        <w:rPr>
          <w:rFonts w:eastAsia="Times New Roman" w:cs="Times New Roman"/>
        </w:rPr>
        <w:t xml:space="preserve"> for the student named </w:t>
      </w:r>
      <w:r>
        <w:rPr>
          <w:rFonts w:eastAsia="Times New Roman" w:cs="Times New Roman"/>
          <w:i/>
        </w:rPr>
        <w:t>Jonie Raby</w:t>
      </w:r>
      <w:r>
        <w:rPr>
          <w:rFonts w:eastAsia="Times New Roman" w:cs="Times New Roman"/>
        </w:rPr>
        <w:t>.</w:t>
      </w:r>
    </w:p>
    <w:p w14:paraId="4D19A0A2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Before executing an update statement or a delete statement, you can use the </w:t>
      </w:r>
      <w:r>
        <w:rPr>
          <w:rFonts w:eastAsia="Times New Roman" w:cs="Times New Roman"/>
          <w:i/>
        </w:rPr>
        <w:t>find()</w:t>
      </w:r>
      <w:r>
        <w:rPr>
          <w:rFonts w:eastAsia="Times New Roman" w:cs="Times New Roman"/>
        </w:rPr>
        <w:t xml:space="preserve"> method with the update or delete criteria, to see how many documents will be affected.</w:t>
      </w:r>
    </w:p>
    <w:p w14:paraId="6B3447BB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Write the update statement in the box below.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8E1676" w14:paraId="21B36AE4" w14:textId="77777777" w:rsidTr="008E1676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CBD1" w14:textId="016842E7" w:rsidR="008E1676" w:rsidRDefault="001C3C62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C3C6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db.students.updateMany({name:"Jonie Raby"}, {"$set": {"program":"CPA"}})</w:t>
            </w:r>
          </w:p>
          <w:p w14:paraId="4C87E692" w14:textId="77777777" w:rsidR="008E1676" w:rsidRDefault="008E1676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14A53A1F" w14:textId="77777777" w:rsidR="008E1676" w:rsidRDefault="008E16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B186612" w14:textId="6FF6F7D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How many documents are there with the value </w:t>
      </w:r>
      <w:r>
        <w:rPr>
          <w:rFonts w:eastAsia="Times New Roman" w:cs="Times New Roman"/>
          <w:i/>
        </w:rPr>
        <w:t>Jonie Raby</w:t>
      </w:r>
      <w:r>
        <w:rPr>
          <w:rFonts w:eastAsia="Times New Roman" w:cs="Times New Roman"/>
        </w:rPr>
        <w:t xml:space="preserve"> for the </w:t>
      </w:r>
      <w:r>
        <w:rPr>
          <w:rFonts w:eastAsia="Times New Roman" w:cs="Times New Roman"/>
          <w:i/>
        </w:rPr>
        <w:t>name</w:t>
      </w:r>
      <w:r>
        <w:rPr>
          <w:rFonts w:eastAsia="Times New Roman" w:cs="Times New Roman"/>
        </w:rPr>
        <w:t xml:space="preserve"> field? ____</w:t>
      </w:r>
      <w:r w:rsidR="003C3DDC">
        <w:rPr>
          <w:rFonts w:eastAsia="Times New Roman" w:cs="Times New Roman"/>
        </w:rPr>
        <w:t>1</w:t>
      </w:r>
      <w:r>
        <w:rPr>
          <w:rFonts w:eastAsia="Times New Roman" w:cs="Times New Roman"/>
        </w:rPr>
        <w:t>___</w:t>
      </w:r>
    </w:p>
    <w:p w14:paraId="7210B80C" w14:textId="708ED9FB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How many documents were updated? ___</w:t>
      </w:r>
      <w:r w:rsidR="003C3DDC">
        <w:rPr>
          <w:rFonts w:eastAsia="Times New Roman" w:cs="Times New Roman"/>
        </w:rPr>
        <w:t>1</w:t>
      </w:r>
      <w:r>
        <w:rPr>
          <w:rFonts w:eastAsia="Times New Roman" w:cs="Times New Roman"/>
        </w:rPr>
        <w:t>_____</w:t>
      </w:r>
    </w:p>
    <w:p w14:paraId="067199C7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4F250CAE" w14:textId="77777777" w:rsidR="008E1676" w:rsidRDefault="008E1676" w:rsidP="008E16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Write a query to show only the </w:t>
      </w:r>
      <w:r>
        <w:rPr>
          <w:rFonts w:eastAsia="Times New Roman" w:cs="Times New Roman"/>
          <w:i/>
        </w:rPr>
        <w:t>program</w:t>
      </w:r>
      <w:r>
        <w:rPr>
          <w:rFonts w:eastAsia="Times New Roman" w:cs="Times New Roman"/>
        </w:rPr>
        <w:t xml:space="preserve"> field for the document that the value of the filed </w:t>
      </w:r>
      <w:r>
        <w:rPr>
          <w:rFonts w:eastAsia="Times New Roman" w:cs="Times New Roman"/>
          <w:i/>
        </w:rPr>
        <w:t xml:space="preserve">name </w:t>
      </w:r>
      <w:r>
        <w:rPr>
          <w:rFonts w:eastAsia="Times New Roman" w:cs="Times New Roman"/>
        </w:rPr>
        <w:t xml:space="preserve">is </w:t>
      </w:r>
      <w:r>
        <w:rPr>
          <w:rFonts w:eastAsia="Times New Roman" w:cs="Times New Roman"/>
          <w:i/>
        </w:rPr>
        <w:t>Jonie Raby</w:t>
      </w:r>
      <w:r>
        <w:rPr>
          <w:rFonts w:eastAsia="Times New Roman" w:cs="Times New Roman"/>
        </w:rPr>
        <w:t>.</w:t>
      </w:r>
    </w:p>
    <w:p w14:paraId="5B64618D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E1676" w14:paraId="4A65D75E" w14:textId="77777777" w:rsidTr="008E1676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3F1B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  <w:sz w:val="22"/>
                <w:szCs w:val="22"/>
              </w:rPr>
            </w:pPr>
          </w:p>
          <w:p w14:paraId="3F24C354" w14:textId="23B1155F" w:rsidR="008E1676" w:rsidRDefault="00172861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  <w:r w:rsidRPr="00172861">
              <w:rPr>
                <w:rFonts w:ascii="Consolas" w:eastAsia="Times New Roman" w:hAnsi="Consolas" w:cs="Times New Roman"/>
                <w:sz w:val="22"/>
                <w:szCs w:val="22"/>
              </w:rPr>
              <w:t>db.students.find({name:"Jonie Raby"},{program:true}).pretty()</w:t>
            </w:r>
          </w:p>
          <w:p w14:paraId="0066432A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6E2B46F8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0D4E9873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1B3B3B7C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  <w:sz w:val="22"/>
                <w:szCs w:val="22"/>
              </w:rPr>
            </w:pPr>
          </w:p>
        </w:tc>
      </w:tr>
    </w:tbl>
    <w:p w14:paraId="40040A63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760F5E9D" w14:textId="77777777" w:rsidR="008E1676" w:rsidRDefault="008E1676" w:rsidP="008E16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Write an update statement to increase the value of the </w:t>
      </w:r>
      <w:r>
        <w:rPr>
          <w:rFonts w:eastAsia="Times New Roman" w:cs="Times New Roman"/>
          <w:i/>
        </w:rPr>
        <w:t>term</w:t>
      </w:r>
      <w:r>
        <w:rPr>
          <w:rFonts w:eastAsia="Times New Roman" w:cs="Times New Roman"/>
        </w:rPr>
        <w:t xml:space="preserve"> field by 2 for documents with </w:t>
      </w:r>
      <w:r>
        <w:rPr>
          <w:rFonts w:eastAsia="Times New Roman" w:cs="Times New Roman"/>
          <w:i/>
        </w:rPr>
        <w:t>_id</w:t>
      </w:r>
      <w:r>
        <w:rPr>
          <w:rFonts w:eastAsia="Times New Roman" w:cs="Times New Roman"/>
        </w:rPr>
        <w:t xml:space="preserve"> 20, 22, and 24.</w:t>
      </w:r>
    </w:p>
    <w:p w14:paraId="46ADA765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E1676" w14:paraId="1B001A59" w14:textId="77777777" w:rsidTr="008E1676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98FF" w14:textId="3F953A7E" w:rsidR="008E1676" w:rsidRDefault="00094908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  <w:r w:rsidRPr="00094908">
              <w:rPr>
                <w:rFonts w:eastAsia="Times New Roman" w:cs="Times New Roman"/>
              </w:rPr>
              <w:t>db.students.updateMany({$or:[{_id:20},{_id:22},{_id:24}]}, {"$inc": {"term":2}})</w:t>
            </w:r>
          </w:p>
          <w:p w14:paraId="6529372A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79363FDD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313CF9EC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0B4C974C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  <w:p w14:paraId="1454F9CE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</w:tc>
      </w:tr>
    </w:tbl>
    <w:p w14:paraId="6DFF78E2" w14:textId="77777777" w:rsidR="008E1676" w:rsidRDefault="008E1676" w:rsidP="008E16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Write an update statement to remove the </w:t>
      </w:r>
      <w:r>
        <w:rPr>
          <w:rFonts w:eastAsia="Times New Roman" w:cs="Times New Roman"/>
          <w:i/>
        </w:rPr>
        <w:t>term</w:t>
      </w:r>
      <w:r>
        <w:rPr>
          <w:rFonts w:eastAsia="Times New Roman" w:cs="Times New Roman"/>
        </w:rPr>
        <w:t xml:space="preserve"> field from documents that the value of the </w:t>
      </w:r>
      <w:r>
        <w:rPr>
          <w:rFonts w:eastAsia="Times New Roman" w:cs="Times New Roman"/>
          <w:i/>
        </w:rPr>
        <w:t>term</w:t>
      </w:r>
      <w:r>
        <w:rPr>
          <w:rFonts w:eastAsia="Times New Roman" w:cs="Times New Roman"/>
        </w:rPr>
        <w:t xml:space="preserve"> filed is 3.</w:t>
      </w:r>
    </w:p>
    <w:p w14:paraId="7CCD6AE9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E1676" w14:paraId="38A9D5A6" w14:textId="77777777" w:rsidTr="008E1676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73BD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  <w:p w14:paraId="53E406AE" w14:textId="3C27CB97" w:rsidR="008E1676" w:rsidRDefault="00764808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  <w:r w:rsidRPr="00764808">
              <w:rPr>
                <w:rFonts w:ascii="Consolas" w:eastAsia="Times New Roman" w:hAnsi="Consolas" w:cs="Times New Roman"/>
                <w:sz w:val="22"/>
                <w:szCs w:val="22"/>
              </w:rPr>
              <w:t>db.students.updateMany({term:3}, {"$unset": {"term":3}})</w:t>
            </w:r>
          </w:p>
          <w:p w14:paraId="6DE12623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71810040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7CF39B0C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289008AE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</w:tc>
      </w:tr>
    </w:tbl>
    <w:p w14:paraId="6676245C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03F54153" w14:textId="77777777" w:rsidR="008E1676" w:rsidRPr="00F54208" w:rsidRDefault="008E1676" w:rsidP="00F54208"/>
    <w:sectPr w:rsidR="008E1676" w:rsidRPr="00F54208" w:rsidSect="00C77A1C">
      <w:footerReference w:type="default" r:id="rId7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4E58A" w14:textId="77777777" w:rsidR="009955DA" w:rsidRDefault="009955DA" w:rsidP="00B96716">
      <w:r>
        <w:separator/>
      </w:r>
    </w:p>
  </w:endnote>
  <w:endnote w:type="continuationSeparator" w:id="0">
    <w:p w14:paraId="1F25C973" w14:textId="77777777" w:rsidR="009955DA" w:rsidRDefault="009955DA" w:rsidP="00B96716">
      <w:r>
        <w:continuationSeparator/>
      </w:r>
    </w:p>
  </w:endnote>
  <w:endnote w:type="continuationNotice" w:id="1">
    <w:p w14:paraId="3843AA7E" w14:textId="77777777" w:rsidR="009955DA" w:rsidRDefault="009955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0A58" w14:textId="381C2703" w:rsidR="002528CC" w:rsidRPr="00CD1E8B" w:rsidRDefault="002528CC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 w:rsidR="008E1676">
      <w:rPr>
        <w:rFonts w:cs="Arial"/>
        <w:noProof/>
        <w:sz w:val="16"/>
        <w:szCs w:val="16"/>
      </w:rPr>
      <w:t>Document1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 w:rsidR="00A43362">
      <w:rPr>
        <w:rFonts w:cs="Arial"/>
        <w:noProof/>
        <w:sz w:val="16"/>
        <w:szCs w:val="16"/>
      </w:rPr>
      <w:t>20 November 2022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  <w:p w14:paraId="6ADA7722" w14:textId="77777777" w:rsidR="002528CC" w:rsidRDefault="002528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0BBC2" w14:textId="77777777" w:rsidR="009955DA" w:rsidRDefault="009955DA" w:rsidP="00B96716">
      <w:r>
        <w:separator/>
      </w:r>
    </w:p>
  </w:footnote>
  <w:footnote w:type="continuationSeparator" w:id="0">
    <w:p w14:paraId="4A0AEEF2" w14:textId="77777777" w:rsidR="009955DA" w:rsidRDefault="009955DA" w:rsidP="00B96716">
      <w:r>
        <w:continuationSeparator/>
      </w:r>
    </w:p>
  </w:footnote>
  <w:footnote w:type="continuationNotice" w:id="1">
    <w:p w14:paraId="0BAB8F86" w14:textId="77777777" w:rsidR="009955DA" w:rsidRDefault="009955D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6C64"/>
    <w:multiLevelType w:val="hybridMultilevel"/>
    <w:tmpl w:val="23BE884E"/>
    <w:lvl w:ilvl="0" w:tplc="91445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C2B35C">
      <w:numFmt w:val="none"/>
      <w:lvlText w:val=""/>
      <w:lvlJc w:val="left"/>
      <w:pPr>
        <w:tabs>
          <w:tab w:val="num" w:pos="360"/>
        </w:tabs>
      </w:pPr>
    </w:lvl>
    <w:lvl w:ilvl="2" w:tplc="532C2E0C">
      <w:numFmt w:val="none"/>
      <w:lvlText w:val=""/>
      <w:lvlJc w:val="left"/>
      <w:pPr>
        <w:tabs>
          <w:tab w:val="num" w:pos="360"/>
        </w:tabs>
      </w:pPr>
    </w:lvl>
    <w:lvl w:ilvl="3" w:tplc="E5D477B6">
      <w:numFmt w:val="none"/>
      <w:lvlText w:val=""/>
      <w:lvlJc w:val="left"/>
      <w:pPr>
        <w:tabs>
          <w:tab w:val="num" w:pos="360"/>
        </w:tabs>
      </w:pPr>
    </w:lvl>
    <w:lvl w:ilvl="4" w:tplc="F528C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44A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98F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E3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805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BC492B"/>
    <w:multiLevelType w:val="hybridMultilevel"/>
    <w:tmpl w:val="6F9E62A8"/>
    <w:lvl w:ilvl="0" w:tplc="2B56CB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3C27AE">
      <w:start w:val="29696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7221A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20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D27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605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BAC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34CF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1A5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14D59"/>
    <w:multiLevelType w:val="hybridMultilevel"/>
    <w:tmpl w:val="49407C0E"/>
    <w:lvl w:ilvl="0" w:tplc="C190267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CA62B40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67E2FD2">
      <w:numFmt w:val="none"/>
      <w:lvlText w:val=""/>
      <w:lvlJc w:val="left"/>
      <w:pPr>
        <w:tabs>
          <w:tab w:val="num" w:pos="360"/>
        </w:tabs>
      </w:pPr>
    </w:lvl>
    <w:lvl w:ilvl="3" w:tplc="EB84D550">
      <w:numFmt w:val="none"/>
      <w:lvlText w:val=""/>
      <w:lvlJc w:val="left"/>
      <w:pPr>
        <w:tabs>
          <w:tab w:val="num" w:pos="360"/>
        </w:tabs>
      </w:pPr>
    </w:lvl>
    <w:lvl w:ilvl="4" w:tplc="0E343D16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803C74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C66DF30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622912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323B32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3454C32"/>
    <w:multiLevelType w:val="hybridMultilevel"/>
    <w:tmpl w:val="BE787D74"/>
    <w:lvl w:ilvl="0" w:tplc="620E07B4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EF23008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EAC8E8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62CA712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D01AE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0BE918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26EABE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56168C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EF22340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64E33F7"/>
    <w:multiLevelType w:val="hybridMultilevel"/>
    <w:tmpl w:val="740668FA"/>
    <w:lvl w:ilvl="0" w:tplc="B964E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52E016">
      <w:numFmt w:val="none"/>
      <w:lvlText w:val=""/>
      <w:lvlJc w:val="left"/>
      <w:pPr>
        <w:tabs>
          <w:tab w:val="num" w:pos="360"/>
        </w:tabs>
      </w:pPr>
    </w:lvl>
    <w:lvl w:ilvl="2" w:tplc="3A1EE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4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BE2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3CA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828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DE1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EE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6DC7976"/>
    <w:multiLevelType w:val="hybridMultilevel"/>
    <w:tmpl w:val="F2507B5E"/>
    <w:lvl w:ilvl="0" w:tplc="352E6FA2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C40BBFC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305B48">
      <w:numFmt w:val="none"/>
      <w:lvlText w:val=""/>
      <w:lvlJc w:val="left"/>
      <w:pPr>
        <w:tabs>
          <w:tab w:val="num" w:pos="360"/>
        </w:tabs>
      </w:pPr>
    </w:lvl>
    <w:lvl w:ilvl="3" w:tplc="3326C3D8">
      <w:numFmt w:val="none"/>
      <w:lvlText w:val=""/>
      <w:lvlJc w:val="left"/>
      <w:pPr>
        <w:tabs>
          <w:tab w:val="num" w:pos="360"/>
        </w:tabs>
      </w:pPr>
    </w:lvl>
    <w:lvl w:ilvl="4" w:tplc="C9E6F376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7BA95E6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A062D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F844E8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90BCCC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C754670"/>
    <w:multiLevelType w:val="hybridMultilevel"/>
    <w:tmpl w:val="126E53CE"/>
    <w:lvl w:ilvl="0" w:tplc="7E8A0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10A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36B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169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82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DA6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686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D4C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27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5935CF5"/>
    <w:multiLevelType w:val="hybridMultilevel"/>
    <w:tmpl w:val="D7EC32F4"/>
    <w:lvl w:ilvl="0" w:tplc="29CE2BA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E508938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3648AC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B98304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A463F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96F67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93E9B0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B4F39E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50C1692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665496F"/>
    <w:multiLevelType w:val="hybridMultilevel"/>
    <w:tmpl w:val="F40C020A"/>
    <w:lvl w:ilvl="0" w:tplc="97E47302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F82D7C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165814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B28671C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26B91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320DC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D45768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E08EA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9CAAB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4902048F"/>
    <w:multiLevelType w:val="hybridMultilevel"/>
    <w:tmpl w:val="417809D0"/>
    <w:lvl w:ilvl="0" w:tplc="D6D2C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C821E">
      <w:numFmt w:val="none"/>
      <w:lvlText w:val=""/>
      <w:lvlJc w:val="left"/>
      <w:pPr>
        <w:tabs>
          <w:tab w:val="num" w:pos="360"/>
        </w:tabs>
      </w:pPr>
    </w:lvl>
    <w:lvl w:ilvl="2" w:tplc="3D08D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FEA3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60F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9E4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CEFC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A1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9E4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8C4264C"/>
    <w:multiLevelType w:val="multilevel"/>
    <w:tmpl w:val="BC14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0F54BA"/>
    <w:multiLevelType w:val="hybridMultilevel"/>
    <w:tmpl w:val="4126A2DE"/>
    <w:lvl w:ilvl="0" w:tplc="95009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00A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ACA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A66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EE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5C2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46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988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42C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1830BAD"/>
    <w:multiLevelType w:val="hybridMultilevel"/>
    <w:tmpl w:val="14F0B952"/>
    <w:lvl w:ilvl="0" w:tplc="0FA0B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7A13F8">
      <w:numFmt w:val="none"/>
      <w:lvlText w:val=""/>
      <w:lvlJc w:val="left"/>
      <w:pPr>
        <w:tabs>
          <w:tab w:val="num" w:pos="360"/>
        </w:tabs>
      </w:pPr>
    </w:lvl>
    <w:lvl w:ilvl="2" w:tplc="9000C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68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2B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B6E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320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5AF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60C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B7B6E4F"/>
    <w:multiLevelType w:val="hybridMultilevel"/>
    <w:tmpl w:val="543CF936"/>
    <w:lvl w:ilvl="0" w:tplc="21588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964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827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90A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6A7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1A1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2E1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FE4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0F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D9D49AC"/>
    <w:multiLevelType w:val="hybridMultilevel"/>
    <w:tmpl w:val="213C49AA"/>
    <w:lvl w:ilvl="0" w:tplc="7A86F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76AA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342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084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02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6C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4CF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2C6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D2C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78365298">
    <w:abstractNumId w:val="1"/>
  </w:num>
  <w:num w:numId="2" w16cid:durableId="430662485">
    <w:abstractNumId w:val="6"/>
  </w:num>
  <w:num w:numId="3" w16cid:durableId="792867829">
    <w:abstractNumId w:val="4"/>
  </w:num>
  <w:num w:numId="4" w16cid:durableId="2009483437">
    <w:abstractNumId w:val="7"/>
  </w:num>
  <w:num w:numId="5" w16cid:durableId="1129513383">
    <w:abstractNumId w:val="0"/>
  </w:num>
  <w:num w:numId="6" w16cid:durableId="639191762">
    <w:abstractNumId w:val="14"/>
  </w:num>
  <w:num w:numId="7" w16cid:durableId="1133136972">
    <w:abstractNumId w:val="5"/>
  </w:num>
  <w:num w:numId="8" w16cid:durableId="1168443287">
    <w:abstractNumId w:val="11"/>
  </w:num>
  <w:num w:numId="9" w16cid:durableId="137766949">
    <w:abstractNumId w:val="8"/>
  </w:num>
  <w:num w:numId="10" w16cid:durableId="77407071">
    <w:abstractNumId w:val="15"/>
  </w:num>
  <w:num w:numId="11" w16cid:durableId="244533381">
    <w:abstractNumId w:val="9"/>
  </w:num>
  <w:num w:numId="12" w16cid:durableId="442068286">
    <w:abstractNumId w:val="13"/>
  </w:num>
  <w:num w:numId="13" w16cid:durableId="1726415709">
    <w:abstractNumId w:val="10"/>
  </w:num>
  <w:num w:numId="14" w16cid:durableId="95908156">
    <w:abstractNumId w:val="16"/>
  </w:num>
  <w:num w:numId="15" w16cid:durableId="953830049">
    <w:abstractNumId w:val="12"/>
  </w:num>
  <w:num w:numId="16" w16cid:durableId="892817419">
    <w:abstractNumId w:val="2"/>
  </w:num>
  <w:num w:numId="17" w16cid:durableId="12856979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676"/>
    <w:rsid w:val="0003331D"/>
    <w:rsid w:val="00094908"/>
    <w:rsid w:val="000C4FFC"/>
    <w:rsid w:val="000F2B70"/>
    <w:rsid w:val="00122799"/>
    <w:rsid w:val="00123249"/>
    <w:rsid w:val="00135590"/>
    <w:rsid w:val="00172861"/>
    <w:rsid w:val="001C0314"/>
    <w:rsid w:val="001C3C62"/>
    <w:rsid w:val="00203DB3"/>
    <w:rsid w:val="00223CA2"/>
    <w:rsid w:val="002528CC"/>
    <w:rsid w:val="002822B3"/>
    <w:rsid w:val="002D4488"/>
    <w:rsid w:val="002E0602"/>
    <w:rsid w:val="002E7BEF"/>
    <w:rsid w:val="003448B3"/>
    <w:rsid w:val="0035705A"/>
    <w:rsid w:val="00365D71"/>
    <w:rsid w:val="00373C8E"/>
    <w:rsid w:val="00380BCA"/>
    <w:rsid w:val="003C0292"/>
    <w:rsid w:val="003C3DDC"/>
    <w:rsid w:val="004466A1"/>
    <w:rsid w:val="0046595F"/>
    <w:rsid w:val="004B2A73"/>
    <w:rsid w:val="00544309"/>
    <w:rsid w:val="00550722"/>
    <w:rsid w:val="00565B79"/>
    <w:rsid w:val="005A166C"/>
    <w:rsid w:val="005B2AAE"/>
    <w:rsid w:val="005B4DAD"/>
    <w:rsid w:val="005D23F6"/>
    <w:rsid w:val="006251A1"/>
    <w:rsid w:val="00662B83"/>
    <w:rsid w:val="00686FCC"/>
    <w:rsid w:val="006973E7"/>
    <w:rsid w:val="006A167E"/>
    <w:rsid w:val="006B3BB9"/>
    <w:rsid w:val="006E253D"/>
    <w:rsid w:val="00764808"/>
    <w:rsid w:val="007B16E7"/>
    <w:rsid w:val="007B356A"/>
    <w:rsid w:val="007E2261"/>
    <w:rsid w:val="00817DEA"/>
    <w:rsid w:val="00822C74"/>
    <w:rsid w:val="00842D35"/>
    <w:rsid w:val="00856FA4"/>
    <w:rsid w:val="008B7B5C"/>
    <w:rsid w:val="008E1676"/>
    <w:rsid w:val="008E1FCD"/>
    <w:rsid w:val="008F271C"/>
    <w:rsid w:val="009026AE"/>
    <w:rsid w:val="00937405"/>
    <w:rsid w:val="00943C0B"/>
    <w:rsid w:val="00955299"/>
    <w:rsid w:val="009622B1"/>
    <w:rsid w:val="009732A3"/>
    <w:rsid w:val="0098744E"/>
    <w:rsid w:val="009955DA"/>
    <w:rsid w:val="009C2B57"/>
    <w:rsid w:val="00A43324"/>
    <w:rsid w:val="00A43362"/>
    <w:rsid w:val="00A4388A"/>
    <w:rsid w:val="00A52BA3"/>
    <w:rsid w:val="00A94B5F"/>
    <w:rsid w:val="00A95473"/>
    <w:rsid w:val="00AB299D"/>
    <w:rsid w:val="00B15056"/>
    <w:rsid w:val="00B25A38"/>
    <w:rsid w:val="00B66CA4"/>
    <w:rsid w:val="00B840FE"/>
    <w:rsid w:val="00B96716"/>
    <w:rsid w:val="00B968C9"/>
    <w:rsid w:val="00C00127"/>
    <w:rsid w:val="00C03ACE"/>
    <w:rsid w:val="00C31385"/>
    <w:rsid w:val="00C37D26"/>
    <w:rsid w:val="00C468BF"/>
    <w:rsid w:val="00C77A1C"/>
    <w:rsid w:val="00CA596A"/>
    <w:rsid w:val="00CD0754"/>
    <w:rsid w:val="00CD1E8B"/>
    <w:rsid w:val="00CF71C5"/>
    <w:rsid w:val="00D347FB"/>
    <w:rsid w:val="00D7712C"/>
    <w:rsid w:val="00D85349"/>
    <w:rsid w:val="00DE2EA4"/>
    <w:rsid w:val="00E4718B"/>
    <w:rsid w:val="00E634A7"/>
    <w:rsid w:val="00E81A10"/>
    <w:rsid w:val="00EA6F57"/>
    <w:rsid w:val="00EB7830"/>
    <w:rsid w:val="00EC2CDF"/>
    <w:rsid w:val="00ED0907"/>
    <w:rsid w:val="00ED1E29"/>
    <w:rsid w:val="00F54208"/>
    <w:rsid w:val="00F64C47"/>
    <w:rsid w:val="00F83650"/>
    <w:rsid w:val="00FA6635"/>
    <w:rsid w:val="00FC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4D8C58"/>
  <w15:docId w15:val="{EE8562ED-DECA-4925-89C4-E1BCE8D6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1676"/>
    <w:pPr>
      <w:spacing w:after="160" w:line="256" w:lineRule="auto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B96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7DEA"/>
    <w:pPr>
      <w:spacing w:before="100" w:beforeAutospacing="1" w:after="100" w:afterAutospacing="1"/>
    </w:pPr>
    <w:rPr>
      <w:rFonts w:ascii="Times New Roman" w:hAnsi="Times New Roman"/>
      <w:lang w:eastAsia="en-CA"/>
    </w:rPr>
  </w:style>
  <w:style w:type="paragraph" w:styleId="ListParagraph">
    <w:name w:val="List Paragraph"/>
    <w:basedOn w:val="Normal"/>
    <w:link w:val="ListParagraphChar"/>
    <w:uiPriority w:val="34"/>
    <w:qFormat/>
    <w:rsid w:val="009026AE"/>
    <w:pPr>
      <w:ind w:left="720"/>
      <w:contextualSpacing/>
    </w:pPr>
    <w:rPr>
      <w:rFonts w:ascii="Times New Roman" w:hAnsi="Times New Roman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799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122799"/>
  </w:style>
  <w:style w:type="character" w:customStyle="1" w:styleId="pun">
    <w:name w:val="pun"/>
    <w:basedOn w:val="DefaultParagraphFont"/>
    <w:rsid w:val="00122799"/>
  </w:style>
  <w:style w:type="character" w:customStyle="1" w:styleId="str">
    <w:name w:val="str"/>
    <w:basedOn w:val="DefaultParagraphFont"/>
    <w:rsid w:val="00122799"/>
  </w:style>
  <w:style w:type="character" w:customStyle="1" w:styleId="kwd">
    <w:name w:val="kwd"/>
    <w:basedOn w:val="DefaultParagraphFont"/>
    <w:rsid w:val="00122799"/>
  </w:style>
  <w:style w:type="character" w:customStyle="1" w:styleId="lit">
    <w:name w:val="lit"/>
    <w:basedOn w:val="DefaultParagraphFont"/>
    <w:rsid w:val="00122799"/>
  </w:style>
  <w:style w:type="character" w:customStyle="1" w:styleId="typ">
    <w:name w:val="typ"/>
    <w:basedOn w:val="DefaultParagraphFont"/>
    <w:rsid w:val="00203DB3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E167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97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625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686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44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955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763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356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3270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831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826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098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46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65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627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444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36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421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908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783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809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880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836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453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442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7389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916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99453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553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994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243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065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953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85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46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325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513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76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83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069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328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6591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075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7546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088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42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858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993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796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582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ta\Documents\Custom%20Office%20Templates\TARR-page%20layou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TARR-page layout</Template>
  <TotalTime>26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 tarr</dc:creator>
  <cp:lastModifiedBy>travis liu</cp:lastModifiedBy>
  <cp:revision>8</cp:revision>
  <dcterms:created xsi:type="dcterms:W3CDTF">2021-03-09T20:20:00Z</dcterms:created>
  <dcterms:modified xsi:type="dcterms:W3CDTF">2022-11-20T17:12:00Z</dcterms:modified>
</cp:coreProperties>
</file>