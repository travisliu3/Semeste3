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ED74" w14:textId="77777777" w:rsidR="00633A64" w:rsidRPr="00633A64" w:rsidRDefault="006F5375" w:rsidP="00633A64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311-Lab06W8 stored procedures 2</w:t>
      </w:r>
    </w:p>
    <w:p w14:paraId="30546C0E" w14:textId="542CA2AB" w:rsidR="00633A64" w:rsidRPr="00633A64" w:rsidRDefault="006F5375" w:rsidP="001E2ED8">
      <w:pPr>
        <w:rPr>
          <w:rFonts w:ascii="Arial" w:hAnsi="Arial" w:cs="Arial"/>
          <w:sz w:val="36"/>
          <w:szCs w:val="36"/>
        </w:rPr>
      </w:pPr>
      <w:r w:rsidRPr="00633A64">
        <w:rPr>
          <w:rFonts w:ascii="Arial" w:hAnsi="Arial" w:cs="Arial"/>
          <w:sz w:val="36"/>
          <w:szCs w:val="36"/>
        </w:rPr>
        <w:t xml:space="preserve">Lab 6 – Week 8 </w:t>
      </w:r>
      <w:r w:rsidR="001E2ED8">
        <w:rPr>
          <w:rFonts w:ascii="Arial" w:hAnsi="Arial" w:cs="Arial"/>
          <w:sz w:val="36"/>
          <w:szCs w:val="36"/>
        </w:rPr>
        <w:t xml:space="preserve"> </w:t>
      </w:r>
      <w:r w:rsidRPr="00633A64">
        <w:rPr>
          <w:rFonts w:ascii="Arial" w:hAnsi="Arial" w:cs="Arial"/>
          <w:sz w:val="36"/>
          <w:szCs w:val="36"/>
        </w:rPr>
        <w:t>(Stored Procedures/Iterative Statements)</w:t>
      </w:r>
    </w:p>
    <w:p w14:paraId="0097D522" w14:textId="4A1F21B3" w:rsidR="006F5375" w:rsidRPr="0002328B" w:rsidRDefault="006F5375" w:rsidP="00633A64">
      <w:pPr>
        <w:spacing w:after="0"/>
        <w:rPr>
          <w:rFonts w:ascii="Arial" w:hAnsi="Arial" w:cs="Arial"/>
          <w:b/>
          <w:bCs/>
          <w:color w:val="FF0000"/>
          <w:sz w:val="32"/>
          <w:szCs w:val="32"/>
        </w:rPr>
      </w:pPr>
      <w:r w:rsidRPr="0002328B">
        <w:rPr>
          <w:rFonts w:ascii="Arial" w:hAnsi="Arial" w:cs="Arial"/>
          <w:b/>
          <w:bCs/>
          <w:color w:val="FF0000"/>
          <w:sz w:val="32"/>
          <w:szCs w:val="32"/>
        </w:rPr>
        <w:t>Submission</w:t>
      </w:r>
    </w:p>
    <w:p w14:paraId="5BD8234F" w14:textId="6DEB80D0" w:rsidR="006F5375" w:rsidRPr="0002328B" w:rsidRDefault="00AF536F" w:rsidP="006F5375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02328B">
        <w:rPr>
          <w:rFonts w:ascii="Arial" w:hAnsi="Arial" w:cs="Arial"/>
          <w:b/>
          <w:i/>
          <w:color w:val="FF0000"/>
          <w:sz w:val="22"/>
          <w:szCs w:val="22"/>
        </w:rPr>
        <w:t>ON Blackboard</w:t>
      </w:r>
    </w:p>
    <w:p w14:paraId="7EB998A8" w14:textId="77777777" w:rsidR="00AF536F" w:rsidRPr="00633A64" w:rsidRDefault="00AF536F" w:rsidP="006F5375">
      <w:pPr>
        <w:rPr>
          <w:rFonts w:ascii="Arial" w:hAnsi="Arial" w:cs="Arial"/>
          <w:b/>
          <w:i/>
          <w:sz w:val="22"/>
          <w:szCs w:val="22"/>
        </w:rPr>
      </w:pPr>
    </w:p>
    <w:p w14:paraId="25535E8E" w14:textId="00CFEC4B" w:rsid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Create a new Worksheet in SQL Developer.  Save the file as L06_ID#_LASTNAME</w:t>
      </w:r>
      <w:r w:rsidRPr="00EB1939">
        <w:rPr>
          <w:rFonts w:ascii="Arial" w:eastAsia="Calibri" w:hAnsi="Arial" w:cs="Arial"/>
          <w:sz w:val="22"/>
          <w:szCs w:val="22"/>
          <w:highlight w:val="yellow"/>
        </w:rPr>
        <w:t>.</w:t>
      </w:r>
      <w:r w:rsidR="00EB1939" w:rsidRPr="00EB1939">
        <w:rPr>
          <w:rFonts w:ascii="Arial" w:eastAsia="Calibri" w:hAnsi="Arial" w:cs="Arial"/>
          <w:sz w:val="22"/>
          <w:szCs w:val="22"/>
          <w:highlight w:val="yellow"/>
        </w:rPr>
        <w:t>txt</w:t>
      </w:r>
      <w:r w:rsidR="009F4AC7">
        <w:rPr>
          <w:rFonts w:ascii="Arial" w:eastAsia="Calibri" w:hAnsi="Arial" w:cs="Arial"/>
          <w:sz w:val="22"/>
          <w:szCs w:val="22"/>
        </w:rPr>
        <w:t xml:space="preserve"> </w:t>
      </w:r>
      <w:r w:rsidR="009F4AC7" w:rsidRPr="009F4AC7">
        <w:rPr>
          <w:rFonts w:ascii="Arial" w:eastAsia="Calibri" w:hAnsi="Arial" w:cs="Arial"/>
          <w:sz w:val="22"/>
          <w:szCs w:val="22"/>
        </w:rPr>
        <w:sym w:font="Wingdings" w:char="F0E7"/>
      </w:r>
      <w:r w:rsidR="009F4AC7">
        <w:rPr>
          <w:rFonts w:ascii="Arial" w:eastAsia="Calibri" w:hAnsi="Arial" w:cs="Arial"/>
          <w:sz w:val="22"/>
          <w:szCs w:val="22"/>
        </w:rPr>
        <w:t xml:space="preserve"> need a txt file</w:t>
      </w:r>
    </w:p>
    <w:p w14:paraId="6CE5C6AD" w14:textId="471C6A76" w:rsidR="006F5375" w:rsidRP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Your submission needs to be commented and include the question</w:t>
      </w:r>
      <w:r w:rsidR="00EB1939">
        <w:rPr>
          <w:rFonts w:ascii="Arial" w:eastAsia="Calibri" w:hAnsi="Arial" w:cs="Arial"/>
          <w:sz w:val="22"/>
          <w:szCs w:val="22"/>
        </w:rPr>
        <w:t xml:space="preserve"> and </w:t>
      </w:r>
      <w:r w:rsidRPr="00633A64">
        <w:rPr>
          <w:rFonts w:ascii="Arial" w:eastAsia="Calibri" w:hAnsi="Arial" w:cs="Arial"/>
          <w:sz w:val="22"/>
          <w:szCs w:val="22"/>
        </w:rPr>
        <w:t>the solutions.</w:t>
      </w:r>
    </w:p>
    <w:p w14:paraId="4603BE3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18A4A556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A parameter can be </w:t>
      </w:r>
    </w:p>
    <w:p w14:paraId="7F67A2EA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parameter</w:t>
      </w:r>
    </w:p>
    <w:p w14:paraId="45E1E092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OUT parameter</w:t>
      </w:r>
    </w:p>
    <w:p w14:paraId="05711ABB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OUT parameter</w:t>
      </w:r>
    </w:p>
    <w:p w14:paraId="5F1B3BAB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75" w:rsidRPr="00633A64" w14:paraId="7C56394B" w14:textId="77777777" w:rsidTr="002214C0">
        <w:tc>
          <w:tcPr>
            <w:tcW w:w="9350" w:type="dxa"/>
          </w:tcPr>
          <w:p w14:paraId="32CCF0C1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CREATE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OR REPLACE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procedure_name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arg1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IN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OUT/IN OUT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data_type, ...) AS</w:t>
            </w:r>
          </w:p>
          <w:p w14:paraId="7B3CE996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BEGIN</w:t>
            </w:r>
          </w:p>
          <w:p w14:paraId="6ADA18A6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....</w:t>
            </w:r>
          </w:p>
          <w:p w14:paraId="4BF08D91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6673D7DA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052CC0C8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THEN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14:paraId="20EC726E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    DBMS_OUTPUT.PUT_LINE ('Error!');</w:t>
            </w:r>
          </w:p>
          <w:p w14:paraId="29EE9B29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END 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procedure_name;</w:t>
            </w:r>
          </w:p>
          <w:p w14:paraId="41C34C63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E0EF7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</w:p>
    <w:p w14:paraId="5A4EFCB2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For all the stored procedures make sure you handle all exceptions such as </w:t>
      </w:r>
    </w:p>
    <w:p w14:paraId="2341246A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TOO_MANY_ROWS</w:t>
      </w:r>
    </w:p>
    <w:p w14:paraId="151EB1A1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NO_DATA_FOUND</w:t>
      </w:r>
    </w:p>
    <w:p w14:paraId="55912D07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OTHERS</w:t>
      </w:r>
    </w:p>
    <w:p w14:paraId="3D794095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. . .</w:t>
      </w:r>
    </w:p>
    <w:p w14:paraId="04BF11D6" w14:textId="77777777" w:rsid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Besides checking all required exceptions, have the OTHER exception checked just in case any error occurs that has not been anticipated at the time you write the code.</w:t>
      </w:r>
    </w:p>
    <w:p w14:paraId="193933BB" w14:textId="77777777" w:rsidR="00633A64" w:rsidRDefault="00633A64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6574912" w14:textId="311BF956" w:rsidR="006F5375" w:rsidRP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36"/>
          <w:szCs w:val="36"/>
        </w:rPr>
        <w:lastRenderedPageBreak/>
        <w:t>Tasks</w:t>
      </w:r>
    </w:p>
    <w:p w14:paraId="4D9B0BD5" w14:textId="5FD12686" w:rsidR="006F5375" w:rsidRPr="00633A64" w:rsidRDefault="00633A64" w:rsidP="006F5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1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company wants to calculate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what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the employees’ annual salary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 would be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:</w:t>
      </w:r>
    </w:p>
    <w:p w14:paraId="3636B02E" w14:textId="77777777" w:rsidR="00AF536F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Do NOT change any salaries in the table.</w:t>
      </w:r>
    </w:p>
    <w:p w14:paraId="5021D17B" w14:textId="1F2C739C" w:rsidR="006F5375" w:rsidRPr="00633A64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Assume that the starting salary or sometimes called base salary was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$10,000.</w:t>
      </w:r>
    </w:p>
    <w:p w14:paraId="3C6E3320" w14:textId="42286413" w:rsidR="006F5375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Every year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of employment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after that, the salary increases by 5%.</w:t>
      </w:r>
    </w:p>
    <w:p w14:paraId="22940445" w14:textId="77777777" w:rsidR="00AF536F" w:rsidRPr="00633A64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6AAC2B7D" w14:textId="3DB96DC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Pr="006717E2">
        <w:rPr>
          <w:rFonts w:ascii="Arial" w:eastAsia="Times New Roman" w:hAnsi="Arial" w:cs="Arial"/>
          <w:b/>
          <w:bCs/>
          <w:i/>
          <w:sz w:val="22"/>
          <w:szCs w:val="22"/>
          <w:highlight w:val="yellow"/>
          <w:lang w:eastAsia="en-CA"/>
        </w:rPr>
        <w:t>calculate_salary</w:t>
      </w:r>
      <w:r w:rsidR="009F4AC7">
        <w:rPr>
          <w:rFonts w:ascii="Arial" w:eastAsia="Times New Roman" w:hAnsi="Arial" w:cs="Arial"/>
          <w:sz w:val="22"/>
          <w:szCs w:val="22"/>
          <w:lang w:eastAsia="en-CA"/>
        </w:rPr>
        <w:t>XX</w:t>
      </w:r>
      <w:proofErr w:type="spellEnd"/>
      <w:r w:rsidR="009F4AC7">
        <w:rPr>
          <w:rFonts w:ascii="Arial" w:eastAsia="Times New Roman" w:hAnsi="Arial" w:cs="Arial"/>
          <w:sz w:val="22"/>
          <w:szCs w:val="22"/>
          <w:lang w:eastAsia="en-CA"/>
        </w:rPr>
        <w:t xml:space="preserve"> (where XX is your Oracle ID)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which gets an employee ID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from the user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and for that employee</w:t>
      </w:r>
      <w:r w:rsidR="009708BF">
        <w:rPr>
          <w:rFonts w:ascii="Arial" w:eastAsia="Times New Roman" w:hAnsi="Arial" w:cs="Arial"/>
          <w:sz w:val="22"/>
          <w:szCs w:val="22"/>
          <w:lang w:eastAsia="en-CA"/>
        </w:rPr>
        <w:t>,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calculates the salary based on the number of years the employee has been working in the company.  (Use a loop construct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>the calculation of 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he salary).</w:t>
      </w:r>
    </w:p>
    <w:p w14:paraId="6A0D4495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The procedure calculates and prints the salary.</w:t>
      </w:r>
    </w:p>
    <w:p w14:paraId="1A0CF0BB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Sample output:</w:t>
      </w:r>
    </w:p>
    <w:p w14:paraId="7D7BFF49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First Name: first_name </w:t>
      </w:r>
    </w:p>
    <w:p w14:paraId="18FD8D0E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Last Name: last_name</w:t>
      </w:r>
    </w:p>
    <w:p w14:paraId="52191D8A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Salary: $9999,99</w:t>
      </w:r>
    </w:p>
    <w:p w14:paraId="64C36E1F" w14:textId="057683E0" w:rsidR="009F4AC7" w:rsidRDefault="006F5375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If the employee does not exist, the procedure displays a proper message.</w:t>
      </w:r>
    </w:p>
    <w:p w14:paraId="2EADCC1E" w14:textId="192FA271" w:rsidR="009F4AC7" w:rsidRDefault="009F4AC7" w:rsidP="009F4AC7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2C81C455" w14:textId="77777777" w:rsid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2 </w:t>
      </w:r>
      <w:r w:rsidRPr="009F4AC7">
        <w:rPr>
          <w:rFonts w:ascii="Arial" w:eastAsia="Times New Roman" w:hAnsi="Arial" w:cs="Arial"/>
          <w:b/>
          <w:bCs/>
          <w:sz w:val="22"/>
          <w:szCs w:val="22"/>
          <w:highlight w:val="yellow"/>
          <w:lang w:eastAsia="en-CA"/>
        </w:rPr>
        <w:t>Do these 3 tries without an exception handler</w:t>
      </w:r>
      <w:r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63A00F88" w14:textId="53A643BE" w:rsidR="009F4AC7" w:rsidRP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9F4AC7">
        <w:rPr>
          <w:rFonts w:ascii="Arial" w:eastAsia="Times New Roman" w:hAnsi="Arial" w:cs="Arial"/>
          <w:sz w:val="22"/>
          <w:szCs w:val="22"/>
          <w:lang w:eastAsia="en-CA"/>
        </w:rPr>
        <w:t>For a given CITY name, you need to find out Department_id and Department_name that exists in that city. There are 3 scenarios here;</w:t>
      </w:r>
    </w:p>
    <w:p w14:paraId="0E80D2AA" w14:textId="0D20CBE9" w:rsidR="009F4AC7" w:rsidRP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gramStart"/>
      <w:r w:rsidRPr="009F4AC7">
        <w:rPr>
          <w:rFonts w:ascii="Arial" w:eastAsia="Times New Roman" w:hAnsi="Arial" w:cs="Arial"/>
          <w:sz w:val="22"/>
          <w:szCs w:val="22"/>
          <w:lang w:eastAsia="en-CA"/>
        </w:rPr>
        <w:t>In a given</w:t>
      </w:r>
      <w:proofErr w:type="gramEnd"/>
      <w:r w:rsidRPr="009F4AC7">
        <w:rPr>
          <w:rFonts w:ascii="Arial" w:eastAsia="Times New Roman" w:hAnsi="Arial" w:cs="Arial"/>
          <w:sz w:val="22"/>
          <w:szCs w:val="22"/>
          <w:lang w:eastAsia="en-CA"/>
        </w:rPr>
        <w:t xml:space="preserve"> CITY, there is a SINGLE department</w:t>
      </w:r>
    </w:p>
    <w:p w14:paraId="7F1E79B4" w14:textId="3E3B4F55" w:rsidR="009F4AC7" w:rsidRP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gramStart"/>
      <w:r w:rsidRPr="009F4AC7">
        <w:rPr>
          <w:rFonts w:ascii="Arial" w:eastAsia="Times New Roman" w:hAnsi="Arial" w:cs="Arial"/>
          <w:sz w:val="22"/>
          <w:szCs w:val="22"/>
          <w:lang w:eastAsia="en-CA"/>
        </w:rPr>
        <w:t>In a given</w:t>
      </w:r>
      <w:proofErr w:type="gramEnd"/>
      <w:r w:rsidRPr="009F4AC7">
        <w:rPr>
          <w:rFonts w:ascii="Arial" w:eastAsia="Times New Roman" w:hAnsi="Arial" w:cs="Arial"/>
          <w:sz w:val="22"/>
          <w:szCs w:val="22"/>
          <w:lang w:eastAsia="en-CA"/>
        </w:rPr>
        <w:t xml:space="preserve"> CITY, there is a MORE THAN ONE department</w:t>
      </w:r>
    </w:p>
    <w:p w14:paraId="4F2FE633" w14:textId="58B57155" w:rsid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gramStart"/>
      <w:r w:rsidRPr="009F4AC7">
        <w:rPr>
          <w:rFonts w:ascii="Arial" w:eastAsia="Times New Roman" w:hAnsi="Arial" w:cs="Arial"/>
          <w:sz w:val="22"/>
          <w:szCs w:val="22"/>
          <w:lang w:eastAsia="en-CA"/>
        </w:rPr>
        <w:t>In a given</w:t>
      </w:r>
      <w:proofErr w:type="gramEnd"/>
      <w:r w:rsidRPr="009F4AC7">
        <w:rPr>
          <w:rFonts w:ascii="Arial" w:eastAsia="Times New Roman" w:hAnsi="Arial" w:cs="Arial"/>
          <w:sz w:val="22"/>
          <w:szCs w:val="22"/>
          <w:lang w:eastAsia="en-CA"/>
        </w:rPr>
        <w:t xml:space="preserve"> CITY, there is NO department</w:t>
      </w:r>
    </w:p>
    <w:p w14:paraId="43C99FE6" w14:textId="66A018A0" w:rsid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Do the problem using SOUTHLAKE as the city first and see the result.</w:t>
      </w:r>
    </w:p>
    <w:p w14:paraId="26DDA1FF" w14:textId="6D95A536" w:rsid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Then try TORONTO</w:t>
      </w:r>
    </w:p>
    <w:p w14:paraId="20F00099" w14:textId="43A8A12F" w:rsid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Then try SEATTLE</w:t>
      </w:r>
    </w:p>
    <w:p w14:paraId="373C5ACC" w14:textId="7EDD1AE8" w:rsidR="009F4AC7" w:rsidRPr="009F4AC7" w:rsidRDefault="009F4AC7" w:rsidP="009F4AC7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9F4AC7">
        <w:rPr>
          <w:rFonts w:ascii="Arial" w:eastAsia="Times New Roman" w:hAnsi="Arial" w:cs="Arial"/>
          <w:b/>
          <w:bCs/>
          <w:sz w:val="22"/>
          <w:szCs w:val="22"/>
          <w:highlight w:val="yellow"/>
          <w:lang w:eastAsia="en-CA"/>
        </w:rPr>
        <w:t>Submit the code and the results</w:t>
      </w:r>
      <w:r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7B9F1D72" w14:textId="77777777" w:rsidR="009F4AC7" w:rsidRDefault="009F4AC7" w:rsidP="009F4AC7">
      <w:pPr>
        <w:rPr>
          <w:rFonts w:ascii="Arial" w:hAnsi="Arial" w:cs="Arial"/>
        </w:rPr>
      </w:pPr>
    </w:p>
    <w:p w14:paraId="53777721" w14:textId="2239A656" w:rsidR="009F4AC7" w:rsidRDefault="009F4AC7" w:rsidP="009F4AC7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018A1394" w14:textId="77777777" w:rsidR="009F4AC7" w:rsidRDefault="009F4AC7" w:rsidP="009F4AC7">
      <w:pPr>
        <w:spacing w:before="100" w:beforeAutospacing="1"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3</w:t>
      </w:r>
      <w:r w:rsidR="00633A64">
        <w:rPr>
          <w:rFonts w:ascii="Arial" w:eastAsia="Times New Roman" w:hAnsi="Arial" w:cs="Arial"/>
          <w:sz w:val="22"/>
          <w:szCs w:val="22"/>
          <w:lang w:eastAsia="en-CA"/>
        </w:rPr>
        <w:t xml:space="preserve">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="007A081B">
        <w:rPr>
          <w:rFonts w:ascii="Arial" w:eastAsia="Times New Roman" w:hAnsi="Arial" w:cs="Arial"/>
          <w:b/>
          <w:bCs/>
          <w:sz w:val="22"/>
          <w:szCs w:val="22"/>
          <w:lang w:eastAsia="en-CA"/>
        </w:rPr>
        <w:t>employee_works_here</w:t>
      </w:r>
      <w:r>
        <w:rPr>
          <w:rFonts w:ascii="Arial" w:eastAsia="Times New Roman" w:hAnsi="Arial" w:cs="Arial"/>
          <w:b/>
          <w:bCs/>
          <w:sz w:val="22"/>
          <w:szCs w:val="22"/>
          <w:lang w:eastAsia="en-CA"/>
        </w:rPr>
        <w:t>XX</w:t>
      </w:r>
      <w:proofErr w:type="spellEnd"/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to print the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employee_id, employee Last name and department name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1CCD9324" w14:textId="68864175" w:rsidR="00AD2015" w:rsidRDefault="00AD2015" w:rsidP="009F4AC7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This is sample output</w:t>
      </w:r>
    </w:p>
    <w:p w14:paraId="5CBA31A6" w14:textId="6B3F14E9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#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Last Name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Department Name</w:t>
      </w:r>
    </w:p>
    <w:p w14:paraId="33476369" w14:textId="4BE40333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9999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Manufacturing</w:t>
      </w:r>
    </w:p>
    <w:p w14:paraId="087E7B12" w14:textId="727075FE" w:rsidR="007A081B" w:rsidRPr="00633A64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9998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eastAsia="en-CA"/>
        </w:rPr>
        <w:t>Notsoab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proofErr w:type="spellEnd"/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Shipping</w:t>
      </w:r>
    </w:p>
    <w:p w14:paraId="28469B95" w14:textId="1A539D33" w:rsidR="00633A64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If the value of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the department name is null or does not exist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, display “no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department</w:t>
      </w:r>
      <w:r w:rsidR="0002328B">
        <w:rPr>
          <w:rFonts w:ascii="Arial" w:eastAsia="Times New Roman" w:hAnsi="Arial" w:cs="Arial"/>
          <w:sz w:val="22"/>
          <w:szCs w:val="22"/>
          <w:lang w:eastAsia="en-CA"/>
        </w:rPr>
        <w:t xml:space="preserve"> name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”.</w:t>
      </w:r>
    </w:p>
    <w:p w14:paraId="7312CF36" w14:textId="77777777" w:rsidR="00F03036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value of </w:t>
      </w:r>
      <w:r w:rsidR="00F03036"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ID ranges from </w:t>
      </w:r>
      <w:r w:rsidR="00F03036">
        <w:rPr>
          <w:rFonts w:ascii="Arial" w:eastAsia="Times New Roman" w:hAnsi="Arial" w:cs="Arial"/>
          <w:sz w:val="22"/>
          <w:szCs w:val="22"/>
          <w:lang w:eastAsia="en-CA"/>
        </w:rPr>
        <w:t>your Oracle id's last 2 digits  (ex: dbs311_203g37 would use 37)</w:t>
      </w:r>
    </w:p>
    <w:p w14:paraId="39973111" w14:textId="77777777" w:rsidR="00AF536F" w:rsidRDefault="00F03036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to employee 105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39F861E5" w14:textId="61D44F49" w:rsidR="00AF536F" w:rsidRDefault="00AF536F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 (NOTE: Check manually and not in the procedure, to see if your number is in the employee table. If not pick the first employee number higher that does exist)</w:t>
      </w:r>
    </w:p>
    <w:p w14:paraId="3B652CE9" w14:textId="77777777" w:rsidR="00AF536F" w:rsidRDefault="00AF536F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19374DDB" w14:textId="24B43A01" w:rsidR="00633A64" w:rsidRDefault="00AF536F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Since you are looping there will be missing employee numbers. At that stage you can </w:t>
      </w:r>
      <w:r w:rsidR="00681111">
        <w:rPr>
          <w:rFonts w:ascii="Arial" w:eastAsia="Times New Roman" w:hAnsi="Arial" w:cs="Arial"/>
          <w:sz w:val="22"/>
          <w:szCs w:val="22"/>
          <w:lang w:eastAsia="en-CA"/>
        </w:rPr>
        <w:t>get out of the loop that displays the data about each employee.</w:t>
      </w:r>
    </w:p>
    <w:p w14:paraId="31220671" w14:textId="015DDADF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08A24ADF" w14:textId="33D14144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DO NOT USE CURSORS</w:t>
      </w:r>
    </w:p>
    <w:p w14:paraId="3B57D69E" w14:textId="77777777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4D3477E7" w14:textId="77777777" w:rsidR="00681111" w:rsidRPr="00633A64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302F1A06" w14:textId="77777777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25780488" w14:textId="5CC969F4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  <w:r>
        <w:rPr>
          <w:rFonts w:ascii="Arial" w:eastAsia="Calibri Light" w:hAnsi="Arial" w:cs="Arial"/>
          <w:color w:val="C00000"/>
          <w:sz w:val="22"/>
          <w:szCs w:val="22"/>
        </w:rPr>
        <w:t>Go to next page to see sample submission</w:t>
      </w:r>
      <w:r>
        <w:rPr>
          <w:rFonts w:ascii="Arial" w:eastAsia="Calibri Light" w:hAnsi="Arial" w:cs="Arial"/>
          <w:color w:val="C00000"/>
          <w:sz w:val="22"/>
          <w:szCs w:val="22"/>
        </w:rPr>
        <w:br w:type="page"/>
      </w:r>
    </w:p>
    <w:p w14:paraId="3A769C8D" w14:textId="3558A9D4" w:rsidR="006F5375" w:rsidRPr="00633A64" w:rsidRDefault="006F5375" w:rsidP="006F5375">
      <w:pPr>
        <w:rPr>
          <w:rFonts w:ascii="Arial" w:eastAsia="Calibri Light" w:hAnsi="Arial" w:cs="Arial"/>
          <w:color w:val="C00000"/>
          <w:sz w:val="22"/>
          <w:szCs w:val="22"/>
        </w:rPr>
      </w:pPr>
      <w:r w:rsidRPr="00633A64">
        <w:rPr>
          <w:rFonts w:ascii="Arial" w:eastAsia="Calibri Light" w:hAnsi="Arial" w:cs="Arial"/>
          <w:color w:val="C00000"/>
          <w:sz w:val="22"/>
          <w:szCs w:val="22"/>
        </w:rPr>
        <w:lastRenderedPageBreak/>
        <w:t>Example Submission</w:t>
      </w:r>
    </w:p>
    <w:p w14:paraId="73609E5E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Name: Your Name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ID: #########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Date: The current date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Purpose: Lab 6 DBS311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Question 1 – write a brief note about what the question is asking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Q1 SOLUTION –</w:t>
      </w:r>
    </w:p>
    <w:p w14:paraId="5CA8717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CREATE OR REPLACE procedure_name(arg1 data_type, ...) AS</w:t>
      </w:r>
    </w:p>
    <w:p w14:paraId="45168D45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BEGIN</w:t>
      </w:r>
    </w:p>
    <w:p w14:paraId="0D366723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....</w:t>
      </w:r>
    </w:p>
    <w:p w14:paraId="7B1F5FB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EXCEPTION</w:t>
      </w:r>
    </w:p>
    <w:p w14:paraId="7DA8AE12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WHEN OTHERS</w:t>
      </w:r>
    </w:p>
    <w:p w14:paraId="4B2AF5A1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THEN </w:t>
      </w:r>
    </w:p>
    <w:p w14:paraId="4A1DFC87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7B6D951D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END procedure_name;</w:t>
      </w: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C00000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-- Question 2 – </w:t>
      </w:r>
    </w:p>
    <w:p w14:paraId="35FE8414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Q2 Solution –</w:t>
      </w:r>
    </w:p>
    <w:sectPr w:rsidR="006F5375" w:rsidRPr="00633A64" w:rsidSect="00C77A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3F87E" w14:textId="77777777" w:rsidR="005E6760" w:rsidRDefault="005E6760" w:rsidP="00B96716">
      <w:r>
        <w:separator/>
      </w:r>
    </w:p>
  </w:endnote>
  <w:endnote w:type="continuationSeparator" w:id="0">
    <w:p w14:paraId="7FEEAEF3" w14:textId="77777777" w:rsidR="005E6760" w:rsidRDefault="005E6760" w:rsidP="00B96716">
      <w:r>
        <w:continuationSeparator/>
      </w:r>
    </w:p>
  </w:endnote>
  <w:endnote w:type="continuationNotice" w:id="1">
    <w:p w14:paraId="49BD2242" w14:textId="77777777" w:rsidR="005E6760" w:rsidRDefault="005E67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9F8C9" w14:textId="77777777" w:rsidR="0002328B" w:rsidRDefault="00023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7267" w14:textId="2E89A909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681111">
      <w:rPr>
        <w:rFonts w:cs="Arial"/>
        <w:noProof/>
        <w:sz w:val="16"/>
        <w:szCs w:val="16"/>
      </w:rPr>
      <w:t>DBS311_Lab06_W8 stored procedures 2-RT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9F4AC7">
      <w:rPr>
        <w:rFonts w:cs="Arial"/>
        <w:noProof/>
        <w:sz w:val="16"/>
        <w:szCs w:val="16"/>
      </w:rPr>
      <w:t>3 November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5CC39668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06A4" w14:textId="77777777" w:rsidR="0002328B" w:rsidRDefault="00023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E8BC" w14:textId="77777777" w:rsidR="005E6760" w:rsidRDefault="005E6760" w:rsidP="00B96716">
      <w:r>
        <w:separator/>
      </w:r>
    </w:p>
  </w:footnote>
  <w:footnote w:type="continuationSeparator" w:id="0">
    <w:p w14:paraId="11665EFA" w14:textId="77777777" w:rsidR="005E6760" w:rsidRDefault="005E6760" w:rsidP="00B96716">
      <w:r>
        <w:continuationSeparator/>
      </w:r>
    </w:p>
  </w:footnote>
  <w:footnote w:type="continuationNotice" w:id="1">
    <w:p w14:paraId="509D7F63" w14:textId="77777777" w:rsidR="005E6760" w:rsidRDefault="005E67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C5213" w14:textId="77777777" w:rsidR="0002328B" w:rsidRDefault="00023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AA66B" w14:textId="77777777" w:rsidR="0002328B" w:rsidRDefault="000232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DB6AE" w14:textId="77777777" w:rsidR="0002328B" w:rsidRDefault="00023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1544"/>
    <w:multiLevelType w:val="hybridMultilevel"/>
    <w:tmpl w:val="4802CB20"/>
    <w:lvl w:ilvl="0" w:tplc="7DB610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2052"/>
    <w:multiLevelType w:val="hybridMultilevel"/>
    <w:tmpl w:val="67E42760"/>
    <w:lvl w:ilvl="0" w:tplc="B68EDDB8">
      <w:start w:val="1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375"/>
    <w:rsid w:val="0002328B"/>
    <w:rsid w:val="000C4FFC"/>
    <w:rsid w:val="000F2B70"/>
    <w:rsid w:val="00123249"/>
    <w:rsid w:val="00135590"/>
    <w:rsid w:val="001E2ED8"/>
    <w:rsid w:val="00223CA2"/>
    <w:rsid w:val="002E0602"/>
    <w:rsid w:val="002E7BEF"/>
    <w:rsid w:val="0035705A"/>
    <w:rsid w:val="00380BCA"/>
    <w:rsid w:val="003C0292"/>
    <w:rsid w:val="004466A1"/>
    <w:rsid w:val="0046595F"/>
    <w:rsid w:val="00544309"/>
    <w:rsid w:val="00550722"/>
    <w:rsid w:val="005B4DAD"/>
    <w:rsid w:val="005E6760"/>
    <w:rsid w:val="006251A1"/>
    <w:rsid w:val="00633A64"/>
    <w:rsid w:val="0065152F"/>
    <w:rsid w:val="00662B83"/>
    <w:rsid w:val="006717E2"/>
    <w:rsid w:val="00681111"/>
    <w:rsid w:val="006973E7"/>
    <w:rsid w:val="006F5375"/>
    <w:rsid w:val="007A081B"/>
    <w:rsid w:val="007B356A"/>
    <w:rsid w:val="007E2261"/>
    <w:rsid w:val="00842D35"/>
    <w:rsid w:val="008818B6"/>
    <w:rsid w:val="008B7B5C"/>
    <w:rsid w:val="008E1FCD"/>
    <w:rsid w:val="00937405"/>
    <w:rsid w:val="00943C0B"/>
    <w:rsid w:val="00955299"/>
    <w:rsid w:val="009708BF"/>
    <w:rsid w:val="0098744E"/>
    <w:rsid w:val="009F4AC7"/>
    <w:rsid w:val="00A52BA3"/>
    <w:rsid w:val="00A95473"/>
    <w:rsid w:val="00A95AEE"/>
    <w:rsid w:val="00AD2015"/>
    <w:rsid w:val="00AF536F"/>
    <w:rsid w:val="00B25A38"/>
    <w:rsid w:val="00B66CA4"/>
    <w:rsid w:val="00B840FE"/>
    <w:rsid w:val="00B96716"/>
    <w:rsid w:val="00B968C9"/>
    <w:rsid w:val="00BF34BB"/>
    <w:rsid w:val="00C468BF"/>
    <w:rsid w:val="00C77A1C"/>
    <w:rsid w:val="00CD0754"/>
    <w:rsid w:val="00CD1E8B"/>
    <w:rsid w:val="00CE3E1A"/>
    <w:rsid w:val="00D3792A"/>
    <w:rsid w:val="00E4718B"/>
    <w:rsid w:val="00E634A7"/>
    <w:rsid w:val="00E81A10"/>
    <w:rsid w:val="00EA6F57"/>
    <w:rsid w:val="00EB1939"/>
    <w:rsid w:val="00EB7830"/>
    <w:rsid w:val="00EC2CDF"/>
    <w:rsid w:val="00F03036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55084"/>
  <w15:docId w15:val="{3573AC7F-FFFE-4B22-8278-0C19765B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375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537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5375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4</TotalTime>
  <Pages>3</Pages>
  <Words>571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2</cp:revision>
  <dcterms:created xsi:type="dcterms:W3CDTF">2021-11-03T13:49:00Z</dcterms:created>
  <dcterms:modified xsi:type="dcterms:W3CDTF">2021-11-03T13:49:00Z</dcterms:modified>
</cp:coreProperties>
</file>