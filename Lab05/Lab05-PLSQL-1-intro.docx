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FB171" w14:textId="1E37506B" w:rsidR="00246969" w:rsidRPr="00102446" w:rsidRDefault="00246969" w:rsidP="00102446">
      <w:pPr>
        <w:rPr>
          <w:sz w:val="36"/>
          <w:szCs w:val="36"/>
        </w:rPr>
      </w:pPr>
      <w:r w:rsidRPr="00102446">
        <w:rPr>
          <w:sz w:val="36"/>
          <w:szCs w:val="36"/>
        </w:rPr>
        <w:t>311-Lab05W</w:t>
      </w:r>
      <w:r w:rsidR="00E47C93">
        <w:rPr>
          <w:sz w:val="36"/>
          <w:szCs w:val="36"/>
        </w:rPr>
        <w:t>8</w:t>
      </w:r>
      <w:r w:rsidRPr="00102446">
        <w:rPr>
          <w:sz w:val="36"/>
          <w:szCs w:val="36"/>
        </w:rPr>
        <w:t>-stored procedures 1 RT</w:t>
      </w:r>
    </w:p>
    <w:p w14:paraId="0C6AA6AF" w14:textId="3F104C44" w:rsidR="00246969" w:rsidRPr="00246969" w:rsidRDefault="00246969" w:rsidP="00102446">
      <w:pPr>
        <w:rPr>
          <w:sz w:val="36"/>
          <w:szCs w:val="36"/>
        </w:rPr>
      </w:pPr>
      <w:r w:rsidRPr="00246969">
        <w:rPr>
          <w:sz w:val="36"/>
          <w:szCs w:val="36"/>
        </w:rPr>
        <w:t xml:space="preserve">Lab 5 – Week </w:t>
      </w:r>
      <w:r w:rsidR="00E47C93">
        <w:rPr>
          <w:sz w:val="36"/>
          <w:szCs w:val="36"/>
        </w:rPr>
        <w:t>8</w:t>
      </w:r>
      <w:r w:rsidR="00BF3FEF">
        <w:rPr>
          <w:sz w:val="36"/>
          <w:szCs w:val="36"/>
        </w:rPr>
        <w:t xml:space="preserve">   </w:t>
      </w:r>
      <w:r w:rsidRPr="00246969">
        <w:rPr>
          <w:sz w:val="36"/>
          <w:szCs w:val="36"/>
        </w:rPr>
        <w:t>Stored Procedures/Conditional Statements)</w:t>
      </w:r>
    </w:p>
    <w:p w14:paraId="05635340" w14:textId="77777777" w:rsidR="00E47C93" w:rsidRDefault="005A1705" w:rsidP="00246969">
      <w:pPr>
        <w:pStyle w:val="Heading2"/>
      </w:pPr>
      <w:r>
        <w:t xml:space="preserve">Due Friday </w:t>
      </w:r>
      <w:r w:rsidR="000F4949">
        <w:t xml:space="preserve">of </w:t>
      </w:r>
      <w:r w:rsidR="00742C9B">
        <w:t xml:space="preserve">week </w:t>
      </w:r>
      <w:r w:rsidR="00FE6F73">
        <w:t>8</w:t>
      </w:r>
      <w:r w:rsidR="00E47C93">
        <w:t>,</w:t>
      </w:r>
      <w:r w:rsidR="00742C9B">
        <w:t xml:space="preserve"> </w:t>
      </w:r>
      <w:r w:rsidR="00FE6F73">
        <w:t>which is the week after the reading week</w:t>
      </w:r>
      <w:r w:rsidR="00E47C93">
        <w:t xml:space="preserve">, </w:t>
      </w:r>
      <w:r>
        <w:t xml:space="preserve">before midnight. </w:t>
      </w:r>
    </w:p>
    <w:p w14:paraId="14ED7BEF" w14:textId="689A600A" w:rsidR="00246969" w:rsidRPr="009E065F" w:rsidRDefault="00246969" w:rsidP="00246969">
      <w:pPr>
        <w:pStyle w:val="Heading2"/>
      </w:pPr>
      <w:r w:rsidRPr="009E065F">
        <w:t>Submission</w:t>
      </w:r>
      <w:r w:rsidR="00C020FA" w:rsidRPr="009E065F">
        <w:t xml:space="preserve">: </w:t>
      </w:r>
    </w:p>
    <w:p w14:paraId="26ABC96D" w14:textId="48C1DB59" w:rsidR="009E065F" w:rsidRPr="009E065F" w:rsidRDefault="009A25C8" w:rsidP="002469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83EB6" wp14:editId="5008D340">
                <wp:simplePos x="0" y="0"/>
                <wp:positionH relativeFrom="margin">
                  <wp:align>right</wp:align>
                </wp:positionH>
                <wp:positionV relativeFrom="paragraph">
                  <wp:posOffset>506095</wp:posOffset>
                </wp:positionV>
                <wp:extent cx="7191375" cy="1543050"/>
                <wp:effectExtent l="0" t="0" r="2857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5CBC1" w14:textId="39A24B19" w:rsidR="00C020FA" w:rsidRDefault="00C020FA">
                            <w:pPr>
                              <w:rPr>
                                <w:b/>
                                <w:iCs/>
                                <w:sz w:val="56"/>
                                <w:szCs w:val="56"/>
                              </w:rPr>
                            </w:pPr>
                            <w:r w:rsidRPr="00364B02">
                              <w:rPr>
                                <w:b/>
                                <w:i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364B02">
                              <w:rPr>
                                <w:b/>
                                <w:iCs/>
                                <w:sz w:val="56"/>
                                <w:szCs w:val="56"/>
                                <w:highlight w:val="green"/>
                              </w:rPr>
                              <w:t xml:space="preserve">Please ensure your file runs when the entire file is executed in SQL </w:t>
                            </w:r>
                            <w:proofErr w:type="gramStart"/>
                            <w:r w:rsidRPr="00364B02">
                              <w:rPr>
                                <w:b/>
                                <w:iCs/>
                                <w:sz w:val="56"/>
                                <w:szCs w:val="56"/>
                                <w:highlight w:val="green"/>
                              </w:rPr>
                              <w:t>Developer.</w:t>
                            </w:r>
                            <w:r w:rsidR="00364B02">
                              <w:rPr>
                                <w:b/>
                                <w:iCs/>
                                <w:sz w:val="56"/>
                                <w:szCs w:val="56"/>
                              </w:rPr>
                              <w:t>.</w:t>
                            </w:r>
                            <w:proofErr w:type="gramEnd"/>
                          </w:p>
                          <w:p w14:paraId="2227CAD0" w14:textId="5B22BA8B" w:rsidR="00364B02" w:rsidRPr="00F72E25" w:rsidRDefault="00F72E25">
                            <w:pP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The file will be run in Oracle. If it runs </w:t>
                            </w:r>
                            <w:r w:rsidR="00700B4B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well,</w:t>
                            </w: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it gets the full marks. </w:t>
                            </w:r>
                            <w:r w:rsidR="00700B4B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Not running gets a much lesser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7A83E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5.05pt;margin-top:39.85pt;width:566.25pt;height:12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" filled="f" strokeweight=".5pt">
                <v:fill o:detectmouseclick="t"/>
                <v:textbox>
                  <w:txbxContent>
                    <w:p w14:paraId="7585CBC1" w14:textId="39A24B19" w:rsidR="00C020FA" w:rsidRDefault="00C020FA">
                      <w:pPr>
                        <w:rPr>
                          <w:b/>
                          <w:iCs/>
                          <w:sz w:val="56"/>
                          <w:szCs w:val="56"/>
                        </w:rPr>
                      </w:pPr>
                      <w:r w:rsidRPr="00364B02">
                        <w:rPr>
                          <w:b/>
                          <w:iCs/>
                          <w:sz w:val="56"/>
                          <w:szCs w:val="56"/>
                        </w:rPr>
                        <w:t xml:space="preserve"> </w:t>
                      </w:r>
                      <w:r w:rsidRPr="00364B02">
                        <w:rPr>
                          <w:b/>
                          <w:iCs/>
                          <w:sz w:val="56"/>
                          <w:szCs w:val="56"/>
                          <w:highlight w:val="green"/>
                        </w:rPr>
                        <w:t>Please ensure your file runs when the entire file is executed in SQL Developer.</w:t>
                      </w:r>
                      <w:r w:rsidR="00364B02">
                        <w:rPr>
                          <w:b/>
                          <w:iCs/>
                          <w:sz w:val="56"/>
                          <w:szCs w:val="56"/>
                        </w:rPr>
                        <w:t>.</w:t>
                      </w:r>
                    </w:p>
                    <w:p w14:paraId="2227CAD0" w14:textId="5B22BA8B" w:rsidR="00364B02" w:rsidRPr="00F72E25" w:rsidRDefault="00F72E25">
                      <w:pPr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 xml:space="preserve">The file will be run in Oracle. If it runs </w:t>
                      </w:r>
                      <w:r w:rsidR="00700B4B">
                        <w:rPr>
                          <w:b/>
                          <w:iCs/>
                          <w:sz w:val="28"/>
                          <w:szCs w:val="28"/>
                        </w:rPr>
                        <w:t>well,</w:t>
                      </w: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 xml:space="preserve"> it gets the full marks. </w:t>
                      </w:r>
                      <w:r w:rsidR="00700B4B">
                        <w:rPr>
                          <w:b/>
                          <w:iCs/>
                          <w:sz w:val="28"/>
                          <w:szCs w:val="28"/>
                        </w:rPr>
                        <w:t>Not running gets a much lesser mark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6969" w:rsidRPr="009E065F">
        <w:rPr>
          <w:b/>
        </w:rPr>
        <w:t xml:space="preserve">Your submission </w:t>
      </w:r>
      <w:r w:rsidR="009E065F" w:rsidRPr="009E065F">
        <w:rPr>
          <w:b/>
        </w:rPr>
        <w:t xml:space="preserve">through Blackboard </w:t>
      </w:r>
      <w:r w:rsidR="00246969" w:rsidRPr="009E065F">
        <w:rPr>
          <w:b/>
        </w:rPr>
        <w:t xml:space="preserve">will be a single text-based SQL file with appropriate header and commenting. </w:t>
      </w:r>
    </w:p>
    <w:p w14:paraId="1160FD1F" w14:textId="08476C63" w:rsidR="009A25C8" w:rsidRDefault="009A25C8" w:rsidP="00246969">
      <w:pPr>
        <w:rPr>
          <w:rFonts w:ascii="Calibri" w:eastAsia="Calibri" w:hAnsi="Calibri" w:cs="Calibri"/>
        </w:rPr>
      </w:pPr>
    </w:p>
    <w:p w14:paraId="3707DD79" w14:textId="50DB4DE0" w:rsidR="00246969" w:rsidRDefault="009A25C8" w:rsidP="002469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246969">
        <w:rPr>
          <w:rFonts w:ascii="Calibri" w:eastAsia="Calibri" w:hAnsi="Calibri" w:cs="Calibri"/>
        </w:rPr>
        <w:t>reate a new Worksheet in SQL Developer.  Save the file as L05_ID#_LASTNAME.sql</w:t>
      </w:r>
    </w:p>
    <w:p w14:paraId="43C8391B" w14:textId="0313C6D9" w:rsidR="00246969" w:rsidRDefault="00246969" w:rsidP="00246969">
      <w:pPr>
        <w:pStyle w:val="Heading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question, the solutions.</w:t>
      </w:r>
      <w:r w:rsidR="006E671F">
        <w:rPr>
          <w:rFonts w:ascii="Calibri" w:eastAsia="Calibri" w:hAnsi="Calibri" w:cs="Calibri"/>
          <w:sz w:val="24"/>
        </w:rPr>
        <w:t xml:space="preserve"> SEE EXAMPLE ON LAST PAGE</w:t>
      </w:r>
    </w:p>
    <w:p w14:paraId="7343ABF4" w14:textId="77777777" w:rsidR="00246969" w:rsidRDefault="00246969" w:rsidP="00246969">
      <w:r>
        <w:t>In this Lab, you create PL/SQL stored procedures to perform the following tasks. As you know, a stored procedure does not return any value. To send values back to the caller, you can use OUT parameters.</w:t>
      </w:r>
    </w:p>
    <w:p w14:paraId="0628A61B" w14:textId="77777777" w:rsidR="00246969" w:rsidRDefault="00246969" w:rsidP="00246969">
      <w:r>
        <w:t xml:space="preserve">A parameter can be </w:t>
      </w:r>
    </w:p>
    <w:p w14:paraId="60791407" w14:textId="77777777" w:rsidR="00246969" w:rsidRDefault="00246969" w:rsidP="00246969">
      <w:pPr>
        <w:pStyle w:val="ListParagraph"/>
        <w:numPr>
          <w:ilvl w:val="0"/>
          <w:numId w:val="1"/>
        </w:numPr>
      </w:pPr>
      <w:r>
        <w:t>IN parameter</w:t>
      </w:r>
    </w:p>
    <w:p w14:paraId="20022F8E" w14:textId="77777777" w:rsidR="00246969" w:rsidRDefault="00246969" w:rsidP="00246969">
      <w:pPr>
        <w:pStyle w:val="ListParagraph"/>
        <w:numPr>
          <w:ilvl w:val="0"/>
          <w:numId w:val="1"/>
        </w:numPr>
      </w:pPr>
      <w:r>
        <w:t>OUT parameter</w:t>
      </w:r>
    </w:p>
    <w:p w14:paraId="0EE71A5A" w14:textId="77777777" w:rsidR="00246969" w:rsidRDefault="00246969" w:rsidP="00246969">
      <w:pPr>
        <w:pStyle w:val="ListParagraph"/>
        <w:numPr>
          <w:ilvl w:val="0"/>
          <w:numId w:val="1"/>
        </w:numPr>
      </w:pPr>
      <w:r>
        <w:t>IN OUT parameter</w:t>
      </w:r>
    </w:p>
    <w:p w14:paraId="52EAB846" w14:textId="77777777" w:rsidR="00246969" w:rsidRDefault="00246969" w:rsidP="00246969">
      <w: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969" w14:paraId="011B23B3" w14:textId="77777777" w:rsidTr="00A8560D">
        <w:tc>
          <w:tcPr>
            <w:tcW w:w="9350" w:type="dxa"/>
          </w:tcPr>
          <w:p w14:paraId="11AC3D82" w14:textId="77777777" w:rsidR="00246969" w:rsidRPr="00A07636" w:rsidRDefault="00246969" w:rsidP="00B94B34">
            <w:p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B3661B">
              <w:rPr>
                <w:rFonts w:ascii="Courier New" w:hAnsi="Courier New" w:cs="Courier New"/>
                <w:b/>
                <w:sz w:val="22"/>
                <w:szCs w:val="22"/>
                <w:highlight w:val="yellow"/>
                <w:lang w:val="en-US"/>
              </w:rPr>
              <w:t>OR REPLACE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data_type, ...) AS</w:t>
            </w:r>
          </w:p>
          <w:p w14:paraId="17C0632B" w14:textId="77777777" w:rsidR="00246969" w:rsidRPr="00A07636" w:rsidRDefault="00246969" w:rsidP="00B94B34">
            <w:pPr>
              <w:spacing w:after="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4AA93246" w14:textId="77777777" w:rsidR="00246969" w:rsidRPr="00A07636" w:rsidRDefault="00246969" w:rsidP="00B94B34">
            <w:pPr>
              <w:spacing w:after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57FA9679" w14:textId="77777777" w:rsidR="00246969" w:rsidRPr="00A07636" w:rsidRDefault="00246969" w:rsidP="00B94B34">
            <w:pPr>
              <w:spacing w:after="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36B8124" w14:textId="77777777" w:rsidR="00246969" w:rsidRPr="00A07636" w:rsidRDefault="00246969" w:rsidP="00B94B34">
            <w:pPr>
              <w:spacing w:after="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2C150A12" w14:textId="77777777" w:rsidR="00B94B34" w:rsidRDefault="00246969" w:rsidP="00B94B34">
            <w:pPr>
              <w:spacing w:after="0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04B5355" w14:textId="07D90803" w:rsidR="00246969" w:rsidRPr="00A07636" w:rsidRDefault="00246969" w:rsidP="00B94B34">
            <w:p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2264468" w14:textId="69D7B36A" w:rsidR="00246969" w:rsidRPr="00BF3FEF" w:rsidRDefault="00246969" w:rsidP="00B94B34">
            <w:pPr>
              <w:spacing w:after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procedure_name;</w:t>
            </w:r>
          </w:p>
        </w:tc>
      </w:tr>
    </w:tbl>
    <w:p w14:paraId="5A57519B" w14:textId="77777777" w:rsidR="00246969" w:rsidRDefault="00246969" w:rsidP="00246969">
      <w:r>
        <w:t xml:space="preserve">For all the stored procedures make sure you handle all exceptions such as </w:t>
      </w:r>
    </w:p>
    <w:p w14:paraId="62E28168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 w:rsidRPr="00E50ED2">
        <w:rPr>
          <w:lang w:val="en-US"/>
        </w:rPr>
        <w:t>TOO_MANY_ROWS</w:t>
      </w:r>
    </w:p>
    <w:p w14:paraId="268B7010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 w:rsidRPr="00E50ED2">
        <w:rPr>
          <w:lang w:val="en-US"/>
        </w:rPr>
        <w:t>NO_DATA_FOUND</w:t>
      </w:r>
    </w:p>
    <w:p w14:paraId="4E56E443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 w:rsidRPr="00E50ED2">
        <w:rPr>
          <w:bCs/>
          <w:lang w:val="en-US"/>
        </w:rPr>
        <w:t>OTHERS</w:t>
      </w:r>
    </w:p>
    <w:p w14:paraId="767FBEFF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Cs/>
          <w:lang w:val="en-US"/>
        </w:rPr>
        <w:t>. . .</w:t>
      </w:r>
    </w:p>
    <w:p w14:paraId="1DCF229E" w14:textId="77777777" w:rsidR="00246969" w:rsidRPr="00E50ED2" w:rsidRDefault="00246969" w:rsidP="00246969">
      <w:pPr>
        <w:rPr>
          <w:lang w:val="en-US"/>
        </w:rPr>
      </w:pPr>
      <w:r>
        <w:rPr>
          <w:lang w:val="en-US"/>
        </w:rPr>
        <w:lastRenderedPageBreak/>
        <w:t>Besides checking all required exceptions, have the OTHER exception checked just in case any error occurs that has not been anticipated at the time you write the code.</w:t>
      </w:r>
    </w:p>
    <w:p w14:paraId="2E6FC31E" w14:textId="7B099D91" w:rsidR="00246969" w:rsidRDefault="00246969" w:rsidP="00246969">
      <w:pPr>
        <w:pStyle w:val="Heading2"/>
      </w:pPr>
      <w:r>
        <w:t>Tasks</w:t>
      </w:r>
    </w:p>
    <w:p w14:paraId="3AEEACA7" w14:textId="6C83949B" w:rsidR="00BF3FEF" w:rsidRDefault="00BF3FEF" w:rsidP="00BF3FEF">
      <w:r w:rsidRPr="00BF3FEF">
        <w:rPr>
          <w:highlight w:val="yellow"/>
        </w:rPr>
        <w:t>NOTE:   Remember SET SERVEROUTPUT ON</w:t>
      </w:r>
      <w:r w:rsidR="006E671F">
        <w:t xml:space="preserve"> or you will not see anything working</w:t>
      </w:r>
      <w:r w:rsidR="0087732A">
        <w:t>. Place it the beginning.</w:t>
      </w:r>
    </w:p>
    <w:p w14:paraId="06A9567E" w14:textId="5C5E169F" w:rsidR="006E671F" w:rsidRPr="006E671F" w:rsidRDefault="00BF3FEF" w:rsidP="00BF3FEF">
      <w:pPr>
        <w:rPr>
          <w:b/>
          <w:bCs/>
          <w:color w:val="FF0000"/>
        </w:rPr>
      </w:pPr>
      <w:r w:rsidRPr="006E671F">
        <w:rPr>
          <w:b/>
          <w:bCs/>
          <w:color w:val="FF0000"/>
          <w:highlight w:val="yellow"/>
        </w:rPr>
        <w:t>Remember ROLLBACK; to make sure the changes in question 3</w:t>
      </w:r>
      <w:r w:rsidR="006E671F" w:rsidRPr="006E671F">
        <w:rPr>
          <w:b/>
          <w:bCs/>
          <w:color w:val="FF0000"/>
          <w:highlight w:val="yellow"/>
        </w:rPr>
        <w:t>, 4 and 5</w:t>
      </w:r>
      <w:r w:rsidRPr="006E671F">
        <w:rPr>
          <w:b/>
          <w:bCs/>
          <w:color w:val="FF0000"/>
          <w:highlight w:val="yellow"/>
        </w:rPr>
        <w:t xml:space="preserve"> </w:t>
      </w:r>
      <w:r w:rsidR="0021281B">
        <w:rPr>
          <w:b/>
          <w:bCs/>
          <w:color w:val="FF0000"/>
          <w:highlight w:val="yellow"/>
        </w:rPr>
        <w:t>do  not</w:t>
      </w:r>
      <w:r w:rsidR="006E671F" w:rsidRPr="006E671F">
        <w:rPr>
          <w:b/>
          <w:bCs/>
          <w:color w:val="FF0000"/>
          <w:highlight w:val="yellow"/>
        </w:rPr>
        <w:t xml:space="preserve"> MESS UP MY PRODUCT TABLE</w:t>
      </w:r>
    </w:p>
    <w:p w14:paraId="109D26D3" w14:textId="1E813F6D" w:rsidR="00246969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</w:t>
      </w:r>
      <w:r w:rsidR="00E709C9">
        <w:rPr>
          <w:rFonts w:ascii="Times New Roman" w:eastAsia="Times New Roman" w:hAnsi="Times New Roman" w:cs="Times New Roman"/>
          <w:lang w:eastAsia="en-CA"/>
        </w:rPr>
        <w:t>d</w:t>
      </w:r>
      <w:r>
        <w:rPr>
          <w:rFonts w:ascii="Times New Roman" w:eastAsia="Times New Roman" w:hAnsi="Times New Roman" w:cs="Times New Roman"/>
          <w:lang w:eastAsia="en-CA"/>
        </w:rPr>
        <w:t xml:space="preserve"> procedure that get</w:t>
      </w:r>
      <w:r w:rsidR="00834F21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an integer number and prints</w:t>
      </w:r>
    </w:p>
    <w:p w14:paraId="77E726B8" w14:textId="77777777" w:rsidR="00246969" w:rsidRPr="00253ED7" w:rsidRDefault="00246969" w:rsidP="0024696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even.</w:t>
      </w:r>
    </w:p>
    <w:p w14:paraId="79C55847" w14:textId="2DF250E0" w:rsidR="00246969" w:rsidRDefault="00B3661B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56AA8" wp14:editId="4AF8485F">
                <wp:simplePos x="0" y="0"/>
                <wp:positionH relativeFrom="column">
                  <wp:posOffset>3954780</wp:posOffset>
                </wp:positionH>
                <wp:positionV relativeFrom="paragraph">
                  <wp:posOffset>17780</wp:posOffset>
                </wp:positionV>
                <wp:extent cx="2543175" cy="685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F5EDD" w14:textId="7143E765" w:rsidR="00B3661B" w:rsidRPr="00B3661B" w:rsidRDefault="00B366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</w:t>
                            </w:r>
                            <w:r w:rsidRPr="00B3661B">
                              <w:rPr>
                                <w:b/>
                                <w:bCs/>
                                <w:color w:val="FF0000"/>
                                <w:highlight w:val="yellow"/>
                                <w:lang w:val="en-US"/>
                              </w:rPr>
                              <w:t>OR REPLACE</w:t>
                            </w:r>
                            <w:r w:rsidRPr="00B3661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is essential as you will mess up the next student's run of the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56A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11.4pt;margin-top:1.4pt;width:200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" fillcolor="white [3201]" strokeweight=".5pt">
                <v:textbox>
                  <w:txbxContent>
                    <w:p w14:paraId="3C4F5EDD" w14:textId="7143E765" w:rsidR="00B3661B" w:rsidRPr="00B3661B" w:rsidRDefault="00B366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</w:t>
                      </w:r>
                      <w:r w:rsidRPr="00B3661B">
                        <w:rPr>
                          <w:b/>
                          <w:bCs/>
                          <w:color w:val="FF0000"/>
                          <w:highlight w:val="yellow"/>
                          <w:lang w:val="en-US"/>
                        </w:rPr>
                        <w:t>OR REPLACE</w:t>
                      </w:r>
                      <w:r w:rsidRPr="00B3661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is essential as you will mess up the next student's run of the script</w:t>
                      </w:r>
                    </w:p>
                  </w:txbxContent>
                </v:textbox>
              </v:shape>
            </w:pict>
          </mc:Fallback>
        </mc:AlternateContent>
      </w:r>
      <w:r w:rsidR="00246969">
        <w:rPr>
          <w:rFonts w:ascii="Times New Roman" w:eastAsia="Times New Roman" w:hAnsi="Times New Roman" w:cs="Times New Roman"/>
          <w:lang w:eastAsia="en-CA"/>
        </w:rPr>
        <w:t>If a number is divisible by 2.</w:t>
      </w:r>
    </w:p>
    <w:p w14:paraId="22D88A50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Otherwise, it prints </w:t>
      </w:r>
    </w:p>
    <w:p w14:paraId="683EF5E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odd.</w:t>
      </w:r>
    </w:p>
    <w:p w14:paraId="526C8CC3" w14:textId="77777777" w:rsidR="00246969" w:rsidRPr="00253ED7" w:rsidRDefault="00246969" w:rsidP="0024696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</w:p>
    <w:p w14:paraId="2960F99F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08550801" w14:textId="62C94021" w:rsidR="00246969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stored procedure named </w:t>
      </w:r>
      <w:r w:rsidRPr="00EE00F6">
        <w:rPr>
          <w:rFonts w:ascii="Times New Roman" w:eastAsia="Times New Roman" w:hAnsi="Times New Roman" w:cs="Times New Roman"/>
          <w:i/>
          <w:lang w:eastAsia="en-CA"/>
        </w:rPr>
        <w:t>find_</w:t>
      </w:r>
      <w:r w:rsidR="00BF2037">
        <w:rPr>
          <w:rFonts w:ascii="Times New Roman" w:eastAsia="Times New Roman" w:hAnsi="Times New Roman" w:cs="Times New Roman"/>
          <w:i/>
          <w:lang w:eastAsia="en-CA"/>
        </w:rPr>
        <w:t>me</w:t>
      </w:r>
      <w:r>
        <w:rPr>
          <w:rFonts w:ascii="Times New Roman" w:eastAsia="Times New Roman" w:hAnsi="Times New Roman" w:cs="Times New Roman"/>
          <w:lang w:eastAsia="en-CA"/>
        </w:rPr>
        <w:t xml:space="preserve">. This procedure gets an employee number </w:t>
      </w:r>
      <w:r w:rsidR="00541DB4">
        <w:rPr>
          <w:rFonts w:ascii="Times New Roman" w:eastAsia="Times New Roman" w:hAnsi="Times New Roman" w:cs="Times New Roman"/>
          <w:lang w:eastAsia="en-CA"/>
        </w:rPr>
        <w:t xml:space="preserve">from the user </w:t>
      </w:r>
      <w:r>
        <w:rPr>
          <w:rFonts w:ascii="Times New Roman" w:eastAsia="Times New Roman" w:hAnsi="Times New Roman" w:cs="Times New Roman"/>
          <w:lang w:eastAsia="en-CA"/>
        </w:rPr>
        <w:t>and prints the following employee information</w:t>
      </w:r>
      <w:r w:rsidR="00541DB4">
        <w:rPr>
          <w:rFonts w:ascii="Times New Roman" w:eastAsia="Times New Roman" w:hAnsi="Times New Roman" w:cs="Times New Roman"/>
          <w:lang w:eastAsia="en-CA"/>
        </w:rPr>
        <w:t xml:space="preserve"> about that user</w:t>
      </w:r>
      <w:r>
        <w:rPr>
          <w:rFonts w:ascii="Times New Roman" w:eastAsia="Times New Roman" w:hAnsi="Times New Roman" w:cs="Times New Roman"/>
          <w:lang w:eastAsia="en-CA"/>
        </w:rPr>
        <w:t>:</w:t>
      </w:r>
    </w:p>
    <w:p w14:paraId="2C7C1274" w14:textId="351A86CF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 Last name </w:t>
      </w:r>
      <w:r w:rsidR="001E4920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Email</w:t>
      </w:r>
      <w:r w:rsidR="001E4920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Phone Hire </w:t>
      </w:r>
      <w:r w:rsidR="00BF2037">
        <w:rPr>
          <w:rFonts w:ascii="Times New Roman" w:eastAsia="Times New Roman" w:hAnsi="Times New Roman" w:cs="Times New Roman"/>
          <w:lang w:eastAsia="en-CA"/>
        </w:rPr>
        <w:t>Date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BF2037">
        <w:rPr>
          <w:rFonts w:ascii="Times New Roman" w:eastAsia="Times New Roman" w:hAnsi="Times New Roman" w:cs="Times New Roman"/>
          <w:lang w:eastAsia="en-CA"/>
        </w:rPr>
        <w:t xml:space="preserve">and </w:t>
      </w:r>
      <w:r>
        <w:rPr>
          <w:rFonts w:ascii="Times New Roman" w:eastAsia="Times New Roman" w:hAnsi="Times New Roman" w:cs="Times New Roman"/>
          <w:lang w:eastAsia="en-CA"/>
        </w:rPr>
        <w:t xml:space="preserve">Job </w:t>
      </w:r>
      <w:r w:rsidR="00834F21">
        <w:rPr>
          <w:rFonts w:ascii="Times New Roman" w:eastAsia="Times New Roman" w:hAnsi="Times New Roman" w:cs="Times New Roman"/>
          <w:lang w:eastAsia="en-CA"/>
        </w:rPr>
        <w:t>ID</w:t>
      </w:r>
    </w:p>
    <w:p w14:paraId="2EDCBE5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57ECD0B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a value as the employee ID of type NUMBER.</w:t>
      </w:r>
    </w:p>
    <w:p w14:paraId="4C8D1D1A" w14:textId="0D59600B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See the following </w:t>
      </w:r>
      <w:r w:rsidRPr="00834F21">
        <w:rPr>
          <w:rFonts w:ascii="Times New Roman" w:eastAsia="Times New Roman" w:hAnsi="Times New Roman" w:cs="Times New Roman"/>
          <w:u w:val="single"/>
          <w:lang w:eastAsia="en-CA"/>
        </w:rPr>
        <w:t>example</w:t>
      </w:r>
      <w:r>
        <w:rPr>
          <w:rFonts w:ascii="Times New Roman" w:eastAsia="Times New Roman" w:hAnsi="Times New Roman" w:cs="Times New Roman"/>
          <w:lang w:eastAsia="en-CA"/>
        </w:rPr>
        <w:t xml:space="preserve"> for employee ID 107: </w:t>
      </w:r>
      <w:r w:rsidR="00834F21">
        <w:rPr>
          <w:rFonts w:ascii="Times New Roman" w:eastAsia="Times New Roman" w:hAnsi="Times New Roman" w:cs="Times New Roman"/>
          <w:lang w:eastAsia="en-CA"/>
        </w:rPr>
        <w:t xml:space="preserve">  This is not the answer you will get for employee 107</w:t>
      </w:r>
      <w:r>
        <w:rPr>
          <w:rFonts w:ascii="Times New Roman" w:eastAsia="Times New Roman" w:hAnsi="Times New Roman" w:cs="Times New Roman"/>
          <w:lang w:eastAsia="en-CA"/>
        </w:rPr>
        <w:br/>
      </w:r>
    </w:p>
    <w:p w14:paraId="5CA23CD2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First name: Summer</w:t>
      </w:r>
    </w:p>
    <w:p w14:paraId="57041DFA" w14:textId="6108EAEB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Last name:</w:t>
      </w:r>
      <w:r>
        <w:rPr>
          <w:rFonts w:ascii="Courier New" w:eastAsia="Times New Roman" w:hAnsi="Courier New" w:cs="Courier New"/>
          <w:lang w:eastAsia="en-CA"/>
        </w:rPr>
        <w:t xml:space="preserve"> </w:t>
      </w:r>
      <w:r w:rsidRPr="00C21563">
        <w:rPr>
          <w:rFonts w:ascii="Courier New" w:eastAsia="Times New Roman" w:hAnsi="Courier New" w:cs="Courier New"/>
          <w:lang w:eastAsia="en-CA"/>
        </w:rPr>
        <w:t>Payn</w:t>
      </w:r>
      <w:r w:rsidR="00022E50">
        <w:rPr>
          <w:rFonts w:ascii="Courier New" w:eastAsia="Times New Roman" w:hAnsi="Courier New" w:cs="Courier New"/>
          <w:lang w:eastAsia="en-CA"/>
        </w:rPr>
        <w:t>e</w:t>
      </w:r>
    </w:p>
    <w:p w14:paraId="53FEE9EB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Email: summer.payne@example.com</w:t>
      </w:r>
    </w:p>
    <w:p w14:paraId="7560BE00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Phone: 515.123.8181</w:t>
      </w:r>
    </w:p>
    <w:p w14:paraId="1B65F9D7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Hire date: 07-JUN-16</w:t>
      </w:r>
    </w:p>
    <w:p w14:paraId="322E800D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Job title: Public Accountant</w:t>
      </w:r>
    </w:p>
    <w:p w14:paraId="3CF34F7C" w14:textId="77777777" w:rsidR="00246969" w:rsidRPr="00975E5F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D3D1CF0" w14:textId="349B22CD" w:rsidR="00246969" w:rsidRPr="00975E5F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975E5F">
        <w:rPr>
          <w:rFonts w:ascii="Times New Roman" w:eastAsia="Times New Roman" w:hAnsi="Times New Roman" w:cs="Times New Roman"/>
          <w:lang w:eastAsia="en-CA"/>
        </w:rPr>
        <w:t xml:space="preserve">The procedure displays a proper error message if any error </w:t>
      </w:r>
      <w:r>
        <w:rPr>
          <w:rFonts w:ascii="Times New Roman" w:eastAsia="Times New Roman" w:hAnsi="Times New Roman" w:cs="Times New Roman"/>
          <w:lang w:eastAsia="en-CA"/>
        </w:rPr>
        <w:t>o</w:t>
      </w:r>
      <w:r w:rsidRPr="00975E5F">
        <w:rPr>
          <w:rFonts w:ascii="Times New Roman" w:eastAsia="Times New Roman" w:hAnsi="Times New Roman" w:cs="Times New Roman"/>
          <w:lang w:eastAsia="en-CA"/>
        </w:rPr>
        <w:t>ccurs.</w:t>
      </w:r>
    </w:p>
    <w:p w14:paraId="0C8C1BAD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</w:p>
    <w:p w14:paraId="1F599879" w14:textId="1F9EF305" w:rsidR="00BF3FEF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Every year, the company increases the </w:t>
      </w:r>
      <w:r w:rsidR="00BF2037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 xml:space="preserve">price of all products in one </w:t>
      </w:r>
      <w:r w:rsidR="00BC0536">
        <w:rPr>
          <w:rFonts w:ascii="Times New Roman" w:eastAsia="Times New Roman" w:hAnsi="Times New Roman" w:cs="Times New Roman"/>
          <w:lang w:eastAsia="en-CA"/>
        </w:rPr>
        <w:t>product type</w:t>
      </w:r>
      <w:r>
        <w:rPr>
          <w:rFonts w:ascii="Times New Roman" w:eastAsia="Times New Roman" w:hAnsi="Times New Roman" w:cs="Times New Roman"/>
          <w:lang w:eastAsia="en-CA"/>
        </w:rPr>
        <w:t xml:space="preserve">. </w:t>
      </w:r>
    </w:p>
    <w:p w14:paraId="254FACEF" w14:textId="1BF84AC8" w:rsidR="00246969" w:rsidRDefault="00246969" w:rsidP="00BF3FE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example, the company wants to increase the </w:t>
      </w:r>
      <w:r w:rsidR="00BC0536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 xml:space="preserve">price of products in </w:t>
      </w:r>
      <w:r w:rsidR="00BC0536">
        <w:rPr>
          <w:rFonts w:ascii="Times New Roman" w:eastAsia="Times New Roman" w:hAnsi="Times New Roman" w:cs="Times New Roman"/>
          <w:lang w:eastAsia="en-CA"/>
        </w:rPr>
        <w:t xml:space="preserve">type Tents </w:t>
      </w:r>
      <w:r>
        <w:rPr>
          <w:rFonts w:ascii="Times New Roman" w:eastAsia="Times New Roman" w:hAnsi="Times New Roman" w:cs="Times New Roman"/>
          <w:lang w:eastAsia="en-CA"/>
        </w:rPr>
        <w:t xml:space="preserve">by $5. </w:t>
      </w:r>
    </w:p>
    <w:p w14:paraId="3867547B" w14:textId="6F6D3C63" w:rsidR="00BF3FEF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r>
        <w:rPr>
          <w:rFonts w:ascii="Times New Roman" w:eastAsia="Times New Roman" w:hAnsi="Times New Roman" w:cs="Times New Roman"/>
          <w:i/>
          <w:lang w:eastAsia="en-CA"/>
        </w:rPr>
        <w:t>update</w:t>
      </w:r>
      <w:r w:rsidRPr="002553FC">
        <w:rPr>
          <w:rFonts w:ascii="Times New Roman" w:eastAsia="Times New Roman" w:hAnsi="Times New Roman" w:cs="Times New Roman"/>
          <w:i/>
          <w:lang w:eastAsia="en-CA"/>
        </w:rPr>
        <w:t>_</w:t>
      </w:r>
      <w:r w:rsidR="00BF2037">
        <w:rPr>
          <w:rFonts w:ascii="Times New Roman" w:eastAsia="Times New Roman" w:hAnsi="Times New Roman" w:cs="Times New Roman"/>
          <w:i/>
          <w:lang w:eastAsia="en-CA"/>
        </w:rPr>
        <w:t>p</w:t>
      </w:r>
      <w:r w:rsidRPr="002553FC">
        <w:rPr>
          <w:rFonts w:ascii="Times New Roman" w:eastAsia="Times New Roman" w:hAnsi="Times New Roman" w:cs="Times New Roman"/>
          <w:i/>
          <w:lang w:eastAsia="en-CA"/>
        </w:rPr>
        <w:t>rice</w:t>
      </w:r>
      <w:r w:rsidR="00BF2037">
        <w:rPr>
          <w:rFonts w:ascii="Times New Roman" w:eastAsia="Times New Roman" w:hAnsi="Times New Roman" w:cs="Times New Roman"/>
          <w:i/>
          <w:lang w:eastAsia="en-CA"/>
        </w:rPr>
        <w:t>_fortype</w:t>
      </w:r>
      <w:r>
        <w:rPr>
          <w:rFonts w:ascii="Times New Roman" w:eastAsia="Times New Roman" w:hAnsi="Times New Roman" w:cs="Times New Roman"/>
          <w:lang w:eastAsia="en-CA"/>
        </w:rPr>
        <w:t xml:space="preserve"> to update the </w:t>
      </w:r>
      <w:r w:rsidR="00BF2037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 xml:space="preserve">price of all products in </w:t>
      </w:r>
      <w:r w:rsidR="00834F21"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lang w:eastAsia="en-CA"/>
        </w:rPr>
        <w:t xml:space="preserve">given </w:t>
      </w:r>
      <w:r w:rsidR="00C33BA4">
        <w:rPr>
          <w:rFonts w:ascii="Times New Roman" w:eastAsia="Times New Roman" w:hAnsi="Times New Roman" w:cs="Times New Roman"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and the given amount to be added to the current </w:t>
      </w:r>
      <w:r w:rsidR="00C33BA4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 xml:space="preserve">price if the price is greater than 0. </w:t>
      </w:r>
    </w:p>
    <w:p w14:paraId="760E7251" w14:textId="4B3B2E2D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shows the number of updated rows if the update is successful.</w:t>
      </w:r>
    </w:p>
    <w:p w14:paraId="23448FA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two parameters:</w:t>
      </w:r>
    </w:p>
    <w:p w14:paraId="1847C7D2" w14:textId="2C70ECA2" w:rsidR="00246969" w:rsidRDefault="00C33BA4" w:rsidP="0024696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Prod_type </w:t>
      </w:r>
      <w:r w:rsidR="00246969">
        <w:rPr>
          <w:rFonts w:ascii="Times New Roman" w:eastAsia="Times New Roman" w:hAnsi="Times New Roman" w:cs="Times New Roman"/>
          <w:lang w:eastAsia="en-CA"/>
        </w:rPr>
        <w:t xml:space="preserve">IN </w:t>
      </w:r>
      <w:r>
        <w:rPr>
          <w:rFonts w:ascii="Times New Roman" w:eastAsia="Times New Roman" w:hAnsi="Times New Roman" w:cs="Times New Roman"/>
          <w:lang w:eastAsia="en-CA"/>
        </w:rPr>
        <w:t>VARCHAR2</w:t>
      </w:r>
    </w:p>
    <w:p w14:paraId="14C98814" w14:textId="5FBBC015" w:rsidR="00246969" w:rsidRDefault="00246969" w:rsidP="0024696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amount </w:t>
      </w:r>
      <w:r w:rsidR="00BF3FEF">
        <w:rPr>
          <w:rFonts w:ascii="Times New Roman" w:eastAsia="Times New Roman" w:hAnsi="Times New Roman" w:cs="Times New Roman"/>
          <w:lang w:eastAsia="en-CA"/>
        </w:rPr>
        <w:tab/>
      </w:r>
      <w:r>
        <w:rPr>
          <w:rFonts w:ascii="Times New Roman" w:eastAsia="Times New Roman" w:hAnsi="Times New Roman" w:cs="Times New Roman"/>
          <w:lang w:eastAsia="en-CA"/>
        </w:rPr>
        <w:t>NUMBER(9,2)</w:t>
      </w:r>
      <w:r w:rsidR="00BF2037">
        <w:rPr>
          <w:rFonts w:ascii="Times New Roman" w:eastAsia="Times New Roman" w:hAnsi="Times New Roman" w:cs="Times New Roman"/>
          <w:lang w:eastAsia="en-CA"/>
        </w:rPr>
        <w:t xml:space="preserve">   this means the amount to increase selling price by</w:t>
      </w:r>
    </w:p>
    <w:p w14:paraId="12761101" w14:textId="0A016178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define the type of variables that store values of a table column, you can also write:</w:t>
      </w:r>
    </w:p>
    <w:p w14:paraId="56770D82" w14:textId="58951F60" w:rsidR="00246969" w:rsidRPr="008B1CDA" w:rsidRDefault="00BF3FEF" w:rsidP="0024696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2"/>
          <w:szCs w:val="22"/>
          <w:lang w:eastAsia="en-CA"/>
        </w:rPr>
      </w:pPr>
      <w:r>
        <w:rPr>
          <w:rFonts w:ascii="Courier New" w:eastAsia="Times New Roman" w:hAnsi="Courier New" w:cs="Courier New"/>
          <w:sz w:val="22"/>
          <w:szCs w:val="22"/>
          <w:lang w:eastAsia="en-CA"/>
        </w:rPr>
        <w:tab/>
      </w:r>
      <w:r w:rsidR="00246969"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t>v</w:t>
      </w:r>
      <w:r w:rsidR="00246969">
        <w:rPr>
          <w:rFonts w:ascii="Courier New" w:eastAsia="Times New Roman" w:hAnsi="Courier New" w:cs="Courier New"/>
          <w:sz w:val="22"/>
          <w:szCs w:val="22"/>
          <w:lang w:eastAsia="en-CA"/>
        </w:rPr>
        <w:t>a</w:t>
      </w:r>
      <w:r w:rsidR="00246969"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t>riable_name table_name.column_name%type;</w:t>
      </w:r>
    </w:p>
    <w:p w14:paraId="304E0C45" w14:textId="0D435B56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above statement defines a variable of the same type as the type of the table column.</w:t>
      </w:r>
    </w:p>
    <w:p w14:paraId="3D3976F4" w14:textId="175A5562" w:rsidR="00246969" w:rsidRPr="008B1CDA" w:rsidRDefault="00BF3FEF" w:rsidP="0024696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ab/>
        <w:t xml:space="preserve">Example: </w:t>
      </w:r>
      <w:r w:rsidR="00246969" w:rsidRPr="008B1CDA">
        <w:rPr>
          <w:rFonts w:ascii="Courier New" w:eastAsia="Times New Roman" w:hAnsi="Courier New" w:cs="Courier New"/>
          <w:lang w:eastAsia="en-CA"/>
        </w:rPr>
        <w:t xml:space="preserve">category_id </w:t>
      </w:r>
      <w:r w:rsidR="00246969">
        <w:rPr>
          <w:rFonts w:ascii="Courier New" w:eastAsia="Times New Roman" w:hAnsi="Courier New" w:cs="Courier New"/>
          <w:lang w:eastAsia="en-CA"/>
        </w:rPr>
        <w:tab/>
      </w:r>
      <w:r w:rsidR="00246969" w:rsidRPr="008B1CDA">
        <w:rPr>
          <w:rFonts w:ascii="Courier New" w:eastAsia="Times New Roman" w:hAnsi="Courier New" w:cs="Courier New"/>
          <w:lang w:eastAsia="en-CA"/>
        </w:rPr>
        <w:t>products</w:t>
      </w:r>
      <w:r w:rsidR="00246969" w:rsidRPr="008B1CDA">
        <w:rPr>
          <w:rFonts w:ascii="Courier New" w:eastAsia="Times New Roman" w:hAnsi="Courier New" w:cs="Courier New"/>
          <w:lang w:val="en-US" w:eastAsia="en-CA"/>
        </w:rPr>
        <w:t>.category_id%type;</w:t>
      </w:r>
    </w:p>
    <w:p w14:paraId="609537D8" w14:textId="7204F835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need to see the table definition to find the type of the </w:t>
      </w:r>
      <w:r w:rsidR="00C33BA4">
        <w:rPr>
          <w:rFonts w:ascii="Times New Roman" w:eastAsia="Times New Roman" w:hAnsi="Times New Roman" w:cs="Times New Roman"/>
          <w:lang w:eastAsia="en-CA"/>
        </w:rPr>
        <w:t xml:space="preserve">prod_type update </w:t>
      </w:r>
      <w:r>
        <w:rPr>
          <w:rFonts w:ascii="Times New Roman" w:eastAsia="Times New Roman" w:hAnsi="Times New Roman" w:cs="Times New Roman"/>
          <w:lang w:eastAsia="en-CA"/>
        </w:rPr>
        <w:t>column. Make sure the type of your variable is compatible with the value that is stored in your variable.</w:t>
      </w:r>
    </w:p>
    <w:p w14:paraId="578C4511" w14:textId="2CA3FA28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To show the number of affected rows the update query, declare a variable named </w:t>
      </w:r>
      <w:r w:rsidRPr="00AD2FB3">
        <w:rPr>
          <w:rFonts w:ascii="Courier New" w:eastAsia="Times New Roman" w:hAnsi="Courier New" w:cs="Courier New"/>
          <w:lang w:eastAsia="en-CA"/>
        </w:rPr>
        <w:t>rows_updated</w:t>
      </w:r>
      <w:r>
        <w:rPr>
          <w:rFonts w:ascii="Times New Roman" w:eastAsia="Times New Roman" w:hAnsi="Times New Roman" w:cs="Times New Roman"/>
          <w:lang w:eastAsia="en-CA"/>
        </w:rPr>
        <w:t xml:space="preserve"> of type NUMBER and use the SQL variable </w:t>
      </w:r>
      <w:r>
        <w:rPr>
          <w:rStyle w:val="HTMLCode"/>
          <w:rFonts w:eastAsiaTheme="minorHAnsi"/>
        </w:rPr>
        <w:t xml:space="preserve">sql%rowcount </w:t>
      </w:r>
      <w:r w:rsidRPr="00AD2FB3">
        <w:rPr>
          <w:rFonts w:ascii="Times New Roman" w:eastAsia="Times New Roman" w:hAnsi="Times New Roman" w:cs="Times New Roman"/>
          <w:lang w:eastAsia="en-CA"/>
        </w:rPr>
        <w:t>to set your variable. Then, print its value in your stored procedure.</w:t>
      </w:r>
      <w:r>
        <w:rPr>
          <w:rFonts w:ascii="Times New Roman" w:eastAsia="Times New Roman" w:hAnsi="Times New Roman" w:cs="Times New Roman"/>
          <w:lang w:eastAsia="en-CA"/>
        </w:rPr>
        <w:t xml:space="preserve"> (Something like this is in the notes supplied to you)</w:t>
      </w:r>
    </w:p>
    <w:p w14:paraId="3B4270B9" w14:textId="77777777" w:rsidR="00246969" w:rsidRDefault="00246969" w:rsidP="00246969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Rows_updated := sql%rowcount;</w:t>
      </w:r>
    </w:p>
    <w:p w14:paraId="7EEB30FC" w14:textId="4AE2345E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AD2FB3">
        <w:rPr>
          <w:rFonts w:ascii="Courier New" w:eastAsia="Times New Roman" w:hAnsi="Courier New" w:cs="Courier New"/>
          <w:lang w:eastAsia="en-CA"/>
        </w:rPr>
        <w:t>SQL%</w:t>
      </w:r>
      <w:r w:rsidRPr="00AD2FB3">
        <w:rPr>
          <w:rFonts w:ascii="Courier New" w:eastAsia="Times New Roman" w:hAnsi="Courier New" w:cs="Courier New"/>
          <w:i/>
          <w:iCs/>
          <w:lang w:eastAsia="en-CA"/>
        </w:rPr>
        <w:t>ROWCOUNT</w:t>
      </w:r>
      <w:r w:rsidRPr="00AD2FB3">
        <w:rPr>
          <w:rFonts w:ascii="Times New Roman" w:eastAsia="Times New Roman" w:hAnsi="Times New Roman" w:cs="Times New Roman"/>
          <w:lang w:eastAsia="en-CA"/>
        </w:rPr>
        <w:t xml:space="preserve"> stores the numbe</w:t>
      </w:r>
      <w:r>
        <w:rPr>
          <w:rFonts w:ascii="Times New Roman" w:eastAsia="Times New Roman" w:hAnsi="Times New Roman" w:cs="Times New Roman"/>
          <w:lang w:eastAsia="en-CA"/>
        </w:rPr>
        <w:t>r of rows affected by an INSERT</w:t>
      </w:r>
      <w:r w:rsidRPr="00AD2FB3">
        <w:rPr>
          <w:rFonts w:ascii="Times New Roman" w:eastAsia="Times New Roman" w:hAnsi="Times New Roman" w:cs="Times New Roman"/>
          <w:lang w:eastAsia="en-CA"/>
        </w:rPr>
        <w:t>, UPDATE, or DELETE.</w:t>
      </w:r>
    </w:p>
    <w:p w14:paraId="62FFC573" w14:textId="1A02FEF6" w:rsidR="00BF3FEF" w:rsidRDefault="00BF3FEF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4737E">
        <w:rPr>
          <w:rFonts w:ascii="Times New Roman" w:eastAsia="Times New Roman" w:hAnsi="Times New Roman" w:cs="Times New Roman"/>
          <w:highlight w:val="yellow"/>
          <w:lang w:eastAsia="en-CA"/>
        </w:rPr>
        <w:t>NOTE: Do not forget ROLLBACK</w:t>
      </w:r>
      <w:r>
        <w:rPr>
          <w:rFonts w:ascii="Times New Roman" w:eastAsia="Times New Roman" w:hAnsi="Times New Roman" w:cs="Times New Roman"/>
          <w:lang w:eastAsia="en-CA"/>
        </w:rPr>
        <w:t>;</w:t>
      </w:r>
    </w:p>
    <w:p w14:paraId="68008EA6" w14:textId="3E02C481" w:rsidR="0054737E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year, the company increase</w:t>
      </w:r>
      <w:r w:rsidR="0054737E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the price of products 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by </w:t>
      </w:r>
      <w:r w:rsidR="002C4786">
        <w:rPr>
          <w:rFonts w:ascii="Times New Roman" w:eastAsia="Times New Roman" w:hAnsi="Times New Roman" w:cs="Times New Roman"/>
          <w:lang w:eastAsia="en-CA"/>
        </w:rPr>
        <w:t>2 to 5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% (Example of 2% -- prod_sell * 1.02) based on if the </w:t>
      </w:r>
      <w:r w:rsidR="00BF3FEF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>price</w:t>
      </w:r>
      <w:r w:rsidR="00BF3FEF">
        <w:rPr>
          <w:rFonts w:ascii="Times New Roman" w:eastAsia="Times New Roman" w:hAnsi="Times New Roman" w:cs="Times New Roman"/>
          <w:lang w:eastAsia="en-CA"/>
        </w:rPr>
        <w:t xml:space="preserve"> (prod_sell)</w:t>
      </w:r>
      <w:r>
        <w:rPr>
          <w:rFonts w:ascii="Times New Roman" w:eastAsia="Times New Roman" w:hAnsi="Times New Roman" w:cs="Times New Roman"/>
          <w:lang w:eastAsia="en-CA"/>
        </w:rPr>
        <w:t xml:space="preserve"> is less than the average price of all products</w:t>
      </w:r>
      <w:r w:rsidR="0054737E">
        <w:rPr>
          <w:rFonts w:ascii="Times New Roman" w:eastAsia="Times New Roman" w:hAnsi="Times New Roman" w:cs="Times New Roman"/>
          <w:lang w:eastAsia="en-CA"/>
        </w:rPr>
        <w:t>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3F6A2BA" w14:textId="1F1B473A" w:rsidR="00C85B26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r w:rsidRPr="005E0553">
        <w:rPr>
          <w:rFonts w:ascii="Times New Roman" w:eastAsia="Times New Roman" w:hAnsi="Times New Roman" w:cs="Times New Roman"/>
          <w:i/>
          <w:lang w:eastAsia="en-CA"/>
        </w:rPr>
        <w:t>update_</w:t>
      </w:r>
      <w:r w:rsidR="0054737E">
        <w:rPr>
          <w:rFonts w:ascii="Times New Roman" w:eastAsia="Times New Roman" w:hAnsi="Times New Roman" w:cs="Times New Roman"/>
          <w:i/>
          <w:lang w:eastAsia="en-CA"/>
        </w:rPr>
        <w:t>low_prices</w:t>
      </w:r>
      <w:r w:rsidR="00C85B26">
        <w:rPr>
          <w:rFonts w:ascii="Times New Roman" w:eastAsia="Times New Roman" w:hAnsi="Times New Roman" w:cs="Times New Roman"/>
          <w:i/>
          <w:lang w:eastAsia="en-CA"/>
        </w:rPr>
        <w:t>_</w:t>
      </w:r>
      <w:r w:rsidR="00BF2037">
        <w:rPr>
          <w:rFonts w:ascii="Times New Roman" w:eastAsia="Times New Roman" w:hAnsi="Times New Roman" w:cs="Times New Roman"/>
          <w:i/>
          <w:lang w:eastAsia="en-CA"/>
        </w:rPr>
        <w:t xml:space="preserve">99 </w:t>
      </w:r>
      <w:r w:rsidR="00C85B26">
        <w:rPr>
          <w:rFonts w:ascii="Times New Roman" w:eastAsia="Times New Roman" w:hAnsi="Times New Roman" w:cs="Times New Roman"/>
          <w:i/>
          <w:lang w:eastAsia="en-CA"/>
        </w:rPr>
        <w:t xml:space="preserve"> where </w:t>
      </w:r>
      <w:r w:rsidR="00BF2037">
        <w:rPr>
          <w:rFonts w:ascii="Times New Roman" w:eastAsia="Times New Roman" w:hAnsi="Times New Roman" w:cs="Times New Roman"/>
          <w:i/>
          <w:lang w:eastAsia="en-CA"/>
        </w:rPr>
        <w:t>9</w:t>
      </w:r>
      <w:r w:rsidR="00C85B26">
        <w:rPr>
          <w:rFonts w:ascii="Times New Roman" w:eastAsia="Times New Roman" w:hAnsi="Times New Roman" w:cs="Times New Roman"/>
          <w:i/>
          <w:lang w:eastAsia="en-CA"/>
        </w:rPr>
        <w:t>9 is replace</w:t>
      </w:r>
      <w:r w:rsidR="00834F21">
        <w:rPr>
          <w:rFonts w:ascii="Times New Roman" w:eastAsia="Times New Roman" w:hAnsi="Times New Roman" w:cs="Times New Roman"/>
          <w:i/>
          <w:lang w:eastAsia="en-CA"/>
        </w:rPr>
        <w:t>d</w:t>
      </w:r>
      <w:r w:rsidR="00C85B26">
        <w:rPr>
          <w:rFonts w:ascii="Times New Roman" w:eastAsia="Times New Roman" w:hAnsi="Times New Roman" w:cs="Times New Roman"/>
          <w:i/>
          <w:lang w:eastAsia="en-CA"/>
        </w:rPr>
        <w:t xml:space="preserve"> by your </w:t>
      </w:r>
      <w:r w:rsidR="00BF2037">
        <w:rPr>
          <w:rFonts w:ascii="Times New Roman" w:eastAsia="Times New Roman" w:hAnsi="Times New Roman" w:cs="Times New Roman"/>
          <w:i/>
          <w:lang w:eastAsia="en-CA"/>
        </w:rPr>
        <w:t>OracleID</w:t>
      </w:r>
      <w:r w:rsidR="00C85B26">
        <w:rPr>
          <w:rFonts w:ascii="Times New Roman" w:eastAsia="Times New Roman" w:hAnsi="Times New Roman" w:cs="Times New Roman"/>
          <w:i/>
          <w:lang w:eastAsia="en-CA"/>
        </w:rPr>
        <w:t xml:space="preserve"> number.</w:t>
      </w:r>
      <w:r w:rsidR="00BF2037">
        <w:rPr>
          <w:rFonts w:ascii="Times New Roman" w:eastAsia="Times New Roman" w:hAnsi="Times New Roman" w:cs="Times New Roman"/>
          <w:i/>
          <w:lang w:eastAsia="en-CA"/>
        </w:rPr>
        <w:t xml:space="preserve"> If yo</w:t>
      </w:r>
      <w:r w:rsidR="00132AA5">
        <w:rPr>
          <w:rFonts w:ascii="Times New Roman" w:eastAsia="Times New Roman" w:hAnsi="Times New Roman" w:cs="Times New Roman"/>
          <w:i/>
          <w:lang w:eastAsia="en-CA"/>
        </w:rPr>
        <w:t xml:space="preserve">u </w:t>
      </w:r>
      <w:r w:rsidR="00BF2037">
        <w:rPr>
          <w:rFonts w:ascii="Times New Roman" w:eastAsia="Times New Roman" w:hAnsi="Times New Roman" w:cs="Times New Roman"/>
          <w:i/>
          <w:lang w:eastAsia="en-CA"/>
        </w:rPr>
        <w:t>are dbs311_213d87 then the number to use will be 87</w:t>
      </w:r>
    </w:p>
    <w:p w14:paraId="7CC1FFB5" w14:textId="6603908E" w:rsidR="0054737E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This procedure do</w:t>
      </w:r>
      <w:r w:rsidR="0054737E">
        <w:rPr>
          <w:rFonts w:ascii="Times New Roman" w:eastAsia="Times New Roman" w:hAnsi="Times New Roman" w:cs="Times New Roman"/>
          <w:lang w:eastAsia="en-CA"/>
        </w:rPr>
        <w:t>es</w:t>
      </w:r>
      <w:r>
        <w:rPr>
          <w:rFonts w:ascii="Times New Roman" w:eastAsia="Times New Roman" w:hAnsi="Times New Roman" w:cs="Times New Roman"/>
          <w:lang w:eastAsia="en-CA"/>
        </w:rPr>
        <w:t xml:space="preserve"> not have any parameters. You need to find the average 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sell </w:t>
      </w:r>
      <w:r>
        <w:rPr>
          <w:rFonts w:ascii="Times New Roman" w:eastAsia="Times New Roman" w:hAnsi="Times New Roman" w:cs="Times New Roman"/>
          <w:lang w:eastAsia="en-CA"/>
        </w:rPr>
        <w:t xml:space="preserve">price of all products and store it into a variable of the same </w:t>
      </w:r>
      <w:r w:rsidR="00C85B26">
        <w:rPr>
          <w:rFonts w:ascii="Times New Roman" w:eastAsia="Times New Roman" w:hAnsi="Times New Roman" w:cs="Times New Roman"/>
          <w:lang w:eastAsia="en-CA"/>
        </w:rPr>
        <w:t xml:space="preserve">data </w:t>
      </w:r>
      <w:r>
        <w:rPr>
          <w:rFonts w:ascii="Times New Roman" w:eastAsia="Times New Roman" w:hAnsi="Times New Roman" w:cs="Times New Roman"/>
          <w:lang w:eastAsia="en-CA"/>
        </w:rPr>
        <w:t xml:space="preserve">type. If the average price is less than or equal to $1000, </w:t>
      </w:r>
      <w:r w:rsidR="00C85B26">
        <w:rPr>
          <w:rFonts w:ascii="Times New Roman" w:eastAsia="Times New Roman" w:hAnsi="Times New Roman" w:cs="Times New Roman"/>
          <w:lang w:eastAsia="en-CA"/>
        </w:rPr>
        <w:t xml:space="preserve">then </w:t>
      </w:r>
      <w:r>
        <w:rPr>
          <w:rFonts w:ascii="Times New Roman" w:eastAsia="Times New Roman" w:hAnsi="Times New Roman" w:cs="Times New Roman"/>
          <w:lang w:eastAsia="en-CA"/>
        </w:rPr>
        <w:t xml:space="preserve">update </w:t>
      </w:r>
      <w:r w:rsidR="0054737E">
        <w:rPr>
          <w:rFonts w:ascii="Times New Roman" w:eastAsia="Times New Roman" w:hAnsi="Times New Roman" w:cs="Times New Roman"/>
          <w:lang w:eastAsia="en-CA"/>
        </w:rPr>
        <w:t>the products selling</w:t>
      </w:r>
      <w:r>
        <w:rPr>
          <w:rFonts w:ascii="Times New Roman" w:eastAsia="Times New Roman" w:hAnsi="Times New Roman" w:cs="Times New Roman"/>
          <w:lang w:eastAsia="en-CA"/>
        </w:rPr>
        <w:t xml:space="preserve"> price by 2%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 if that products sell price </w:t>
      </w:r>
      <w:r>
        <w:rPr>
          <w:rFonts w:ascii="Times New Roman" w:eastAsia="Times New Roman" w:hAnsi="Times New Roman" w:cs="Times New Roman"/>
          <w:lang w:eastAsia="en-CA"/>
        </w:rPr>
        <w:t xml:space="preserve">is less than the calculated average. </w:t>
      </w:r>
    </w:p>
    <w:p w14:paraId="02CF2BE8" w14:textId="604C76E8" w:rsidR="0054737E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If the average price is greater than $1000, </w:t>
      </w:r>
      <w:r w:rsidR="00C85B26">
        <w:rPr>
          <w:rFonts w:ascii="Times New Roman" w:eastAsia="Times New Roman" w:hAnsi="Times New Roman" w:cs="Times New Roman"/>
          <w:lang w:eastAsia="en-CA"/>
        </w:rPr>
        <w:t xml:space="preserve">then </w:t>
      </w:r>
      <w:r>
        <w:rPr>
          <w:rFonts w:ascii="Times New Roman" w:eastAsia="Times New Roman" w:hAnsi="Times New Roman" w:cs="Times New Roman"/>
          <w:lang w:eastAsia="en-CA"/>
        </w:rPr>
        <w:t>update products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 selling</w:t>
      </w:r>
      <w:r>
        <w:rPr>
          <w:rFonts w:ascii="Times New Roman" w:eastAsia="Times New Roman" w:hAnsi="Times New Roman" w:cs="Times New Roman"/>
          <w:lang w:eastAsia="en-CA"/>
        </w:rPr>
        <w:t xml:space="preserve"> price by 1% if the price of the product</w:t>
      </w:r>
      <w:r w:rsidR="0054737E">
        <w:rPr>
          <w:rFonts w:ascii="Times New Roman" w:eastAsia="Times New Roman" w:hAnsi="Times New Roman" w:cs="Times New Roman"/>
          <w:lang w:eastAsia="en-CA"/>
        </w:rPr>
        <w:t>s selling price</w:t>
      </w:r>
      <w:r>
        <w:rPr>
          <w:rFonts w:ascii="Times New Roman" w:eastAsia="Times New Roman" w:hAnsi="Times New Roman" w:cs="Times New Roman"/>
          <w:lang w:eastAsia="en-CA"/>
        </w:rPr>
        <w:t xml:space="preserve"> is less than the calculated average. </w:t>
      </w:r>
    </w:p>
    <w:p w14:paraId="1FC33433" w14:textId="14459958" w:rsidR="00246969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query displays an error message if any error occurs. Otherwise, it displays the number of updated rows.</w:t>
      </w:r>
    </w:p>
    <w:p w14:paraId="4D188136" w14:textId="4021CFF5" w:rsidR="00C85B26" w:rsidRDefault="00C85B26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C33AD96" w14:textId="71A6F20F" w:rsidR="00C85B26" w:rsidRDefault="00C85B26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 example of an output </w:t>
      </w:r>
      <w:r w:rsidR="0087732A">
        <w:rPr>
          <w:rFonts w:ascii="Times New Roman" w:eastAsia="Times New Roman" w:hAnsi="Times New Roman" w:cs="Times New Roman"/>
          <w:lang w:eastAsia="en-CA"/>
        </w:rPr>
        <w:t xml:space="preserve">produced by your code </w:t>
      </w:r>
      <w:r>
        <w:rPr>
          <w:rFonts w:ascii="Times New Roman" w:eastAsia="Times New Roman" w:hAnsi="Times New Roman" w:cs="Times New Roman"/>
          <w:lang w:eastAsia="en-CA"/>
        </w:rPr>
        <w:t>might be the following or perhaps nicer</w:t>
      </w:r>
    </w:p>
    <w:p w14:paraId="6D60393E" w14:textId="1F80E4E7" w:rsidR="00C85B26" w:rsidRDefault="00C85B26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8987B58" w14:textId="38FC0CAB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*** OUTPUT update_low_prices_</w:t>
      </w:r>
      <w:r w:rsidR="00BF2037">
        <w:rPr>
          <w:rFonts w:ascii="Times New Roman" w:eastAsia="Times New Roman" w:hAnsi="Times New Roman" w:cs="Times New Roman"/>
          <w:b/>
          <w:bCs/>
          <w:lang w:eastAsia="en-CA"/>
        </w:rPr>
        <w:t>9</w:t>
      </w: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9  STARTED ***</w:t>
      </w:r>
    </w:p>
    <w:p w14:paraId="3CC0D9B4" w14:textId="77777777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</w:p>
    <w:p w14:paraId="4D6C9619" w14:textId="1528C0A2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Number of updates:  27</w:t>
      </w:r>
    </w:p>
    <w:p w14:paraId="59C71067" w14:textId="77777777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</w:p>
    <w:p w14:paraId="2EDA429E" w14:textId="0B2ADA7C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----ENDED --------</w:t>
      </w:r>
    </w:p>
    <w:p w14:paraId="34BF6470" w14:textId="77777777" w:rsidR="0087732A" w:rsidRDefault="0087732A" w:rsidP="008773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4737E">
        <w:rPr>
          <w:rFonts w:ascii="Times New Roman" w:eastAsia="Times New Roman" w:hAnsi="Times New Roman" w:cs="Times New Roman"/>
          <w:highlight w:val="yellow"/>
          <w:lang w:eastAsia="en-CA"/>
        </w:rPr>
        <w:t>NOTE: Do not forget ROLLBACK</w:t>
      </w:r>
      <w:r>
        <w:rPr>
          <w:rFonts w:ascii="Times New Roman" w:eastAsia="Times New Roman" w:hAnsi="Times New Roman" w:cs="Times New Roman"/>
          <w:lang w:eastAsia="en-CA"/>
        </w:rPr>
        <w:t>;</w:t>
      </w:r>
    </w:p>
    <w:p w14:paraId="7CE2DAC6" w14:textId="74E31009" w:rsidR="006E671F" w:rsidRDefault="00246969" w:rsidP="006E67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needs a report that shows three categories of products based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their prices. The company need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to know if the product </w:t>
      </w:r>
      <w:r w:rsidR="00BF2037" w:rsidRPr="004A5179">
        <w:rPr>
          <w:rFonts w:ascii="Times New Roman" w:eastAsia="Times New Roman" w:hAnsi="Times New Roman" w:cs="Times New Roman"/>
          <w:lang w:eastAsia="en-CA"/>
        </w:rPr>
        <w:t>price is low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, fair, or expensive. </w:t>
      </w:r>
      <w:r w:rsidR="006E671F" w:rsidRPr="004A5179">
        <w:rPr>
          <w:rFonts w:ascii="Times New Roman" w:eastAsia="Times New Roman" w:hAnsi="Times New Roman" w:cs="Times New Roman"/>
          <w:lang w:eastAsia="en-CA"/>
        </w:rPr>
        <w:t>Let us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assume that</w:t>
      </w:r>
    </w:p>
    <w:p w14:paraId="1B952ADE" w14:textId="43091E00" w:rsidR="00246969" w:rsidRPr="006E671F" w:rsidRDefault="006E671F" w:rsidP="006E671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  <w:t xml:space="preserve">-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If the list price is less than 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>(av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erage sell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price </w:t>
      </w:r>
      <w:r w:rsidRPr="006E671F">
        <w:rPr>
          <w:rFonts w:ascii="Times New Roman" w:eastAsia="Times New Roman" w:hAnsi="Times New Roman" w:cs="Times New Roman"/>
          <w:lang w:eastAsia="en-CA"/>
        </w:rPr>
        <w:t>–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 min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imum sell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price) </w:t>
      </w:r>
      <w:r w:rsidRPr="006E671F">
        <w:rPr>
          <w:rFonts w:ascii="Times New Roman" w:eastAsia="Times New Roman" w:hAnsi="Times New Roman" w:cs="Times New Roman"/>
          <w:lang w:eastAsia="en-CA"/>
        </w:rPr>
        <w:t>divided by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 2</w:t>
      </w:r>
    </w:p>
    <w:p w14:paraId="56E487EE" w14:textId="3FB6C269" w:rsidR="006E671F" w:rsidRDefault="006E671F" w:rsidP="006E671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>
        <w:rPr>
          <w:rFonts w:ascii="Times New Roman" w:eastAsia="Times New Roman" w:hAnsi="Times New Roman" w:cs="Times New Roman"/>
          <w:lang w:eastAsia="en-CA"/>
        </w:rPr>
        <w:tab/>
      </w:r>
      <w:r w:rsidR="00246969">
        <w:rPr>
          <w:rFonts w:ascii="Times New Roman" w:eastAsia="Times New Roman" w:hAnsi="Times New Roman" w:cs="Times New Roman"/>
          <w:lang w:eastAsia="en-CA"/>
        </w:rPr>
        <w:t xml:space="preserve">The product’s </w:t>
      </w:r>
      <w:r>
        <w:rPr>
          <w:rFonts w:ascii="Times New Roman" w:eastAsia="Times New Roman" w:hAnsi="Times New Roman" w:cs="Times New Roman"/>
          <w:lang w:eastAsia="en-CA"/>
        </w:rPr>
        <w:t>price is LOW</w:t>
      </w:r>
      <w:r w:rsidR="00246969">
        <w:rPr>
          <w:rFonts w:ascii="Times New Roman" w:eastAsia="Times New Roman" w:hAnsi="Times New Roman" w:cs="Times New Roman"/>
          <w:lang w:eastAsia="en-CA"/>
        </w:rPr>
        <w:t>.</w:t>
      </w:r>
    </w:p>
    <w:p w14:paraId="6D91D9D4" w14:textId="560258CE" w:rsidR="00246969" w:rsidRDefault="006E671F" w:rsidP="006E671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  <w:t xml:space="preserve">- </w:t>
      </w:r>
      <w:r w:rsidR="00246969" w:rsidRPr="004A5179">
        <w:rPr>
          <w:rFonts w:ascii="Times New Roman" w:eastAsia="Times New Roman" w:hAnsi="Times New Roman" w:cs="Times New Roman"/>
          <w:lang w:eastAsia="en-CA"/>
        </w:rPr>
        <w:t>If</w:t>
      </w:r>
      <w:r w:rsidR="00246969">
        <w:rPr>
          <w:rFonts w:ascii="Times New Roman" w:eastAsia="Times New Roman" w:hAnsi="Times New Roman" w:cs="Times New Roman"/>
          <w:lang w:eastAsia="en-CA"/>
        </w:rPr>
        <w:t xml:space="preserve"> the list price is greater than</w:t>
      </w:r>
      <w:r w:rsidR="00246969"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the maximum less the average divided by 2</w:t>
      </w:r>
    </w:p>
    <w:p w14:paraId="4367052F" w14:textId="77777777" w:rsidR="006E671F" w:rsidRDefault="006E671F" w:rsidP="006E671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 w:rsidR="00246969">
        <w:rPr>
          <w:rFonts w:ascii="Times New Roman" w:eastAsia="Times New Roman" w:hAnsi="Times New Roman" w:cs="Times New Roman"/>
          <w:lang w:eastAsia="en-CA"/>
        </w:rPr>
        <w:t xml:space="preserve">The product’ </w:t>
      </w:r>
      <w:r>
        <w:rPr>
          <w:rFonts w:ascii="Times New Roman" w:eastAsia="Times New Roman" w:hAnsi="Times New Roman" w:cs="Times New Roman"/>
          <w:lang w:eastAsia="en-CA"/>
        </w:rPr>
        <w:t>price is HIGH</w:t>
      </w:r>
      <w:r w:rsidR="00246969">
        <w:rPr>
          <w:rFonts w:ascii="Times New Roman" w:eastAsia="Times New Roman" w:hAnsi="Times New Roman" w:cs="Times New Roman"/>
          <w:lang w:eastAsia="en-CA"/>
        </w:rPr>
        <w:t>.</w:t>
      </w:r>
    </w:p>
    <w:p w14:paraId="4FEF29F2" w14:textId="3B3F55B1" w:rsidR="00246969" w:rsidRDefault="006E671F" w:rsidP="006E671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  <w:t xml:space="preserve">- </w:t>
      </w:r>
      <w:r w:rsidR="00246969" w:rsidRPr="004A5179">
        <w:rPr>
          <w:rFonts w:ascii="Times New Roman" w:eastAsia="Times New Roman" w:hAnsi="Times New Roman" w:cs="Times New Roman"/>
          <w:lang w:eastAsia="en-CA"/>
        </w:rPr>
        <w:t>If</w:t>
      </w:r>
      <w:r w:rsidR="00246969">
        <w:rPr>
          <w:rFonts w:ascii="Times New Roman" w:eastAsia="Times New Roman" w:hAnsi="Times New Roman" w:cs="Times New Roman"/>
          <w:lang w:eastAsia="en-CA"/>
        </w:rPr>
        <w:t xml:space="preserve"> the list price is between </w:t>
      </w:r>
    </w:p>
    <w:p w14:paraId="7551CAA2" w14:textId="211F99D2" w:rsidR="00246969" w:rsidRPr="006E671F" w:rsidRDefault="00246969" w:rsidP="006E671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(av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erage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price </w:t>
      </w:r>
      <w:r w:rsidR="006E671F">
        <w:rPr>
          <w:rFonts w:ascii="Times New Roman" w:eastAsia="Times New Roman" w:hAnsi="Times New Roman" w:cs="Times New Roman"/>
          <w:lang w:eastAsia="en-CA"/>
        </w:rPr>
        <w:t>–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min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imum </w:t>
      </w:r>
      <w:r w:rsidRPr="00487112">
        <w:rPr>
          <w:rFonts w:ascii="Times New Roman" w:eastAsia="Times New Roman" w:hAnsi="Times New Roman" w:cs="Times New Roman"/>
          <w:lang w:eastAsia="en-CA"/>
        </w:rPr>
        <w:t>price) / 2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  AND   </w:t>
      </w:r>
      <w:r w:rsidRPr="006E671F">
        <w:rPr>
          <w:rFonts w:ascii="Times New Roman" w:eastAsia="Times New Roman" w:hAnsi="Times New Roman" w:cs="Times New Roman"/>
          <w:lang w:eastAsia="en-CA"/>
        </w:rPr>
        <w:t>(max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imum 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price </w:t>
      </w:r>
      <w:r w:rsidR="006E671F">
        <w:rPr>
          <w:rFonts w:ascii="Times New Roman" w:eastAsia="Times New Roman" w:hAnsi="Times New Roman" w:cs="Times New Roman"/>
          <w:lang w:eastAsia="en-CA"/>
        </w:rPr>
        <w:t>–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 av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erage </w:t>
      </w:r>
      <w:r w:rsidRPr="006E671F">
        <w:rPr>
          <w:rFonts w:ascii="Times New Roman" w:eastAsia="Times New Roman" w:hAnsi="Times New Roman" w:cs="Times New Roman"/>
          <w:lang w:eastAsia="en-CA"/>
        </w:rPr>
        <w:t>price) / 2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 INCLUSIVE</w:t>
      </w:r>
    </w:p>
    <w:p w14:paraId="32EB0D86" w14:textId="7E407DD1" w:rsidR="00246969" w:rsidRDefault="006E671F" w:rsidP="0024696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 w:rsidR="00246969">
        <w:rPr>
          <w:rFonts w:ascii="Times New Roman" w:eastAsia="Times New Roman" w:hAnsi="Times New Roman" w:cs="Times New Roman"/>
          <w:lang w:eastAsia="en-CA"/>
        </w:rPr>
        <w:t xml:space="preserve">The product’s price is </w:t>
      </w:r>
      <w:r w:rsidR="00BF2037">
        <w:rPr>
          <w:rFonts w:ascii="Times New Roman" w:eastAsia="Times New Roman" w:hAnsi="Times New Roman" w:cs="Times New Roman"/>
          <w:lang w:eastAsia="en-CA"/>
        </w:rPr>
        <w:t>FAIR</w:t>
      </w:r>
      <w:r w:rsidR="00246969">
        <w:rPr>
          <w:rFonts w:ascii="Times New Roman" w:eastAsia="Times New Roman" w:hAnsi="Times New Roman" w:cs="Times New Roman"/>
          <w:lang w:eastAsia="en-CA"/>
        </w:rPr>
        <w:t>.</w:t>
      </w:r>
    </w:p>
    <w:p w14:paraId="7E72A5A4" w14:textId="31A9041C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r w:rsidRPr="00592EC4">
        <w:rPr>
          <w:rFonts w:ascii="Times New Roman" w:eastAsia="Times New Roman" w:hAnsi="Times New Roman" w:cs="Times New Roman"/>
          <w:i/>
          <w:lang w:eastAsia="en-CA"/>
        </w:rPr>
        <w:t>price_report</w:t>
      </w:r>
      <w:r w:rsidR="006E671F">
        <w:rPr>
          <w:rFonts w:ascii="Times New Roman" w:eastAsia="Times New Roman" w:hAnsi="Times New Roman" w:cs="Times New Roman"/>
          <w:i/>
          <w:lang w:eastAsia="en-CA"/>
        </w:rPr>
        <w:t>_</w:t>
      </w:r>
      <w:r w:rsidR="00BF2037">
        <w:rPr>
          <w:rFonts w:ascii="Times New Roman" w:eastAsia="Times New Roman" w:hAnsi="Times New Roman" w:cs="Times New Roman"/>
          <w:i/>
          <w:lang w:eastAsia="en-CA"/>
        </w:rPr>
        <w:t>99(you know what the 99 is replaced with)</w:t>
      </w:r>
      <w:r w:rsidR="006E671F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to show the number of products in each price category:</w:t>
      </w:r>
      <w:r w:rsidR="00BF2037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0F498E3A" w14:textId="77777777" w:rsidR="00246969" w:rsidRDefault="00246969" w:rsidP="0024696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following is a sample output of the procedure if no error occurs:</w:t>
      </w:r>
    </w:p>
    <w:p w14:paraId="13E1EE1C" w14:textId="3351F093" w:rsidR="00246969" w:rsidRPr="00592EC4" w:rsidRDefault="006E671F" w:rsidP="00246969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Low</w:t>
      </w:r>
      <w:r w:rsidR="00246969" w:rsidRPr="00592EC4">
        <w:rPr>
          <w:rFonts w:ascii="Courier New" w:eastAsia="Times New Roman" w:hAnsi="Courier New" w:cs="Courier New"/>
          <w:lang w:eastAsia="en-CA"/>
        </w:rPr>
        <w:t xml:space="preserve">: </w:t>
      </w:r>
      <w:r>
        <w:rPr>
          <w:rFonts w:ascii="Courier New" w:eastAsia="Times New Roman" w:hAnsi="Courier New" w:cs="Courier New"/>
          <w:lang w:eastAsia="en-CA"/>
        </w:rPr>
        <w:t xml:space="preserve"> </w:t>
      </w:r>
      <w:r w:rsidR="00246969" w:rsidRPr="00592EC4">
        <w:rPr>
          <w:rFonts w:ascii="Courier New" w:eastAsia="Times New Roman" w:hAnsi="Courier New" w:cs="Courier New"/>
          <w:lang w:eastAsia="en-CA"/>
        </w:rPr>
        <w:t>10</w:t>
      </w:r>
    </w:p>
    <w:p w14:paraId="5D7873FF" w14:textId="77777777" w:rsidR="00246969" w:rsidRPr="00592EC4" w:rsidRDefault="00246969" w:rsidP="00246969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>Fair: 50</w:t>
      </w:r>
    </w:p>
    <w:p w14:paraId="7106F6F1" w14:textId="581B888A" w:rsidR="00246969" w:rsidRPr="00592EC4" w:rsidRDefault="006E671F" w:rsidP="00246969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High</w:t>
      </w:r>
      <w:r w:rsidR="00246969" w:rsidRPr="00592EC4">
        <w:rPr>
          <w:rFonts w:ascii="Courier New" w:eastAsia="Times New Roman" w:hAnsi="Courier New" w:cs="Courier New"/>
          <w:lang w:eastAsia="en-CA"/>
        </w:rPr>
        <w:t xml:space="preserve">: 18  </w:t>
      </w:r>
    </w:p>
    <w:p w14:paraId="333C7EAD" w14:textId="77777777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values in the above examples are just random values and may not match the real numbers in your result.</w:t>
      </w:r>
    </w:p>
    <w:p w14:paraId="32D487E4" w14:textId="2D5402DD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The procedure has no parameter. First, you need to find the average, minimum, and maximum prices (list_price</w:t>
      </w:r>
      <w:r w:rsidR="00BF2037">
        <w:rPr>
          <w:rFonts w:ascii="Times New Roman" w:eastAsia="Times New Roman" w:hAnsi="Times New Roman" w:cs="Times New Roman"/>
          <w:lang w:eastAsia="en-CA"/>
        </w:rPr>
        <w:t>, selling price</w:t>
      </w:r>
      <w:r>
        <w:rPr>
          <w:rFonts w:ascii="Times New Roman" w:eastAsia="Times New Roman" w:hAnsi="Times New Roman" w:cs="Times New Roman"/>
          <w:lang w:eastAsia="en-CA"/>
        </w:rPr>
        <w:t>) in your database and store them into variables avg_price, min_price, and max_price.</w:t>
      </w:r>
    </w:p>
    <w:p w14:paraId="61E418CA" w14:textId="77777777" w:rsidR="00246969" w:rsidRDefault="00246969" w:rsidP="00102446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need three more variables to store the number of products in each price category:</w:t>
      </w:r>
    </w:p>
    <w:p w14:paraId="004A7A10" w14:textId="5D01C3A5" w:rsidR="00246969" w:rsidRDefault="006E671F" w:rsidP="00102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low</w:t>
      </w:r>
      <w:r w:rsidR="00246969">
        <w:rPr>
          <w:rFonts w:ascii="Times New Roman" w:eastAsia="Times New Roman" w:hAnsi="Times New Roman" w:cs="Times New Roman"/>
          <w:lang w:eastAsia="en-CA"/>
        </w:rPr>
        <w:t>_count</w:t>
      </w:r>
      <w:r w:rsidR="00246969">
        <w:rPr>
          <w:rFonts w:ascii="Times New Roman" w:eastAsia="Times New Roman" w:hAnsi="Times New Roman" w:cs="Times New Roman"/>
          <w:lang w:eastAsia="en-CA"/>
        </w:rPr>
        <w:br/>
        <w:t>fair_count</w:t>
      </w:r>
      <w:r w:rsidR="00246969">
        <w:rPr>
          <w:rFonts w:ascii="Times New Roman" w:eastAsia="Times New Roman" w:hAnsi="Times New Roman" w:cs="Times New Roman"/>
          <w:lang w:eastAsia="en-CA"/>
        </w:rPr>
        <w:br/>
      </w:r>
      <w:r>
        <w:rPr>
          <w:rFonts w:ascii="Times New Roman" w:eastAsia="Times New Roman" w:hAnsi="Times New Roman" w:cs="Times New Roman"/>
          <w:lang w:eastAsia="en-CA"/>
        </w:rPr>
        <w:t>high</w:t>
      </w:r>
      <w:r w:rsidR="00246969">
        <w:rPr>
          <w:rFonts w:ascii="Times New Roman" w:eastAsia="Times New Roman" w:hAnsi="Times New Roman" w:cs="Times New Roman"/>
          <w:lang w:eastAsia="en-CA"/>
        </w:rPr>
        <w:t>_count</w:t>
      </w:r>
    </w:p>
    <w:p w14:paraId="0C23E879" w14:textId="68C2298D" w:rsidR="0087732A" w:rsidRDefault="00246969" w:rsidP="0024696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Make sure you choose a proper </w:t>
      </w:r>
      <w:r w:rsidR="00FB73BA">
        <w:rPr>
          <w:rFonts w:ascii="Times New Roman" w:eastAsia="Times New Roman" w:hAnsi="Times New Roman" w:cs="Times New Roman"/>
          <w:lang w:eastAsia="en-CA"/>
        </w:rPr>
        <w:t>data</w:t>
      </w:r>
      <w:r>
        <w:rPr>
          <w:rFonts w:ascii="Times New Roman" w:eastAsia="Times New Roman" w:hAnsi="Times New Roman" w:cs="Times New Roman"/>
          <w:lang w:eastAsia="en-CA"/>
        </w:rPr>
        <w:t>type for each variable. You may need to define more variables based on your solution.</w:t>
      </w:r>
    </w:p>
    <w:p w14:paraId="0CB1CE43" w14:textId="458A00CF" w:rsidR="0087732A" w:rsidRDefault="00FB73BA" w:rsidP="008773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Calibri Light" w:eastAsia="Calibri Light" w:hAnsi="Calibri Light" w:cs="Calibri Light"/>
          <w:noProof/>
          <w:color w:val="C000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1C969" wp14:editId="534DB352">
                <wp:simplePos x="0" y="0"/>
                <wp:positionH relativeFrom="column">
                  <wp:posOffset>3221355</wp:posOffset>
                </wp:positionH>
                <wp:positionV relativeFrom="paragraph">
                  <wp:posOffset>250825</wp:posOffset>
                </wp:positionV>
                <wp:extent cx="1981200" cy="981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7E387" w14:textId="310A9E7A" w:rsidR="00FB73BA" w:rsidRPr="00FB73BA" w:rsidRDefault="00FB73BA" w:rsidP="00FB73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73BA">
                              <w:rPr>
                                <w:sz w:val="20"/>
                                <w:szCs w:val="20"/>
                                <w:lang w:val="en-US"/>
                              </w:rPr>
                              <w:t>For multiple line comments you can do this</w:t>
                            </w:r>
                          </w:p>
                          <w:p w14:paraId="7F6E874B" w14:textId="2C00E2AA" w:rsidR="00FB73BA" w:rsidRPr="00FB73BA" w:rsidRDefault="00FB73BA" w:rsidP="00FB73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73BA">
                              <w:rPr>
                                <w:sz w:val="20"/>
                                <w:szCs w:val="20"/>
                                <w:lang w:val="en-US"/>
                              </w:rPr>
                              <w:t>/*  multiple comments</w:t>
                            </w:r>
                          </w:p>
                          <w:p w14:paraId="39046940" w14:textId="62092685" w:rsidR="00FB73BA" w:rsidRPr="00FB73BA" w:rsidRDefault="00FB73BA" w:rsidP="00FB73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73BA">
                              <w:rPr>
                                <w:sz w:val="20"/>
                                <w:szCs w:val="20"/>
                                <w:lang w:val="en-US"/>
                              </w:rPr>
                              <w:t>Multiple comments</w:t>
                            </w:r>
                          </w:p>
                          <w:p w14:paraId="14179975" w14:textId="4A272D78" w:rsidR="00FB73BA" w:rsidRPr="00FB73BA" w:rsidRDefault="00FB73BA" w:rsidP="00FB73B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73BA">
                              <w:rPr>
                                <w:sz w:val="20"/>
                                <w:szCs w:val="20"/>
                                <w:lang w:val="en-US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9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3.65pt;margin-top:19.75pt;width:156pt;height:7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" fillcolor="white [3201]" strokeweight=".5pt">
                <v:textbox>
                  <w:txbxContent>
                    <w:p w14:paraId="0A47E387" w14:textId="310A9E7A" w:rsidR="00FB73BA" w:rsidRPr="00FB73BA" w:rsidRDefault="00FB73BA" w:rsidP="00FB73BA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B73BA">
                        <w:rPr>
                          <w:sz w:val="20"/>
                          <w:szCs w:val="20"/>
                          <w:lang w:val="en-US"/>
                        </w:rPr>
                        <w:t>For multiple line comments you can do this</w:t>
                      </w:r>
                    </w:p>
                    <w:p w14:paraId="7F6E874B" w14:textId="2C00E2AA" w:rsidR="00FB73BA" w:rsidRPr="00FB73BA" w:rsidRDefault="00FB73BA" w:rsidP="00FB73BA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B73BA">
                        <w:rPr>
                          <w:sz w:val="20"/>
                          <w:szCs w:val="20"/>
                          <w:lang w:val="en-US"/>
                        </w:rPr>
                        <w:t>/*  multiple comments</w:t>
                      </w:r>
                    </w:p>
                    <w:p w14:paraId="39046940" w14:textId="62092685" w:rsidR="00FB73BA" w:rsidRPr="00FB73BA" w:rsidRDefault="00FB73BA" w:rsidP="00FB73BA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B73BA">
                        <w:rPr>
                          <w:sz w:val="20"/>
                          <w:szCs w:val="20"/>
                          <w:lang w:val="en-US"/>
                        </w:rPr>
                        <w:t>Multiple comments</w:t>
                      </w:r>
                    </w:p>
                    <w:p w14:paraId="14179975" w14:textId="4A272D78" w:rsidR="00FB73BA" w:rsidRPr="00FB73BA" w:rsidRDefault="00FB73BA" w:rsidP="00FB73BA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B73BA">
                        <w:rPr>
                          <w:sz w:val="20"/>
                          <w:szCs w:val="20"/>
                          <w:lang w:val="en-US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  <w:r w:rsidR="0087732A" w:rsidRPr="0054737E">
        <w:rPr>
          <w:rFonts w:ascii="Times New Roman" w:eastAsia="Times New Roman" w:hAnsi="Times New Roman" w:cs="Times New Roman"/>
          <w:highlight w:val="yellow"/>
          <w:lang w:eastAsia="en-CA"/>
        </w:rPr>
        <w:t>NOTE: Do not forget ROLLBACK</w:t>
      </w:r>
      <w:r w:rsidR="0087732A">
        <w:rPr>
          <w:rFonts w:ascii="Times New Roman" w:eastAsia="Times New Roman" w:hAnsi="Times New Roman" w:cs="Times New Roman"/>
          <w:lang w:eastAsia="en-CA"/>
        </w:rPr>
        <w:t>;</w:t>
      </w:r>
    </w:p>
    <w:p w14:paraId="6A4022C5" w14:textId="0AC1BD5B" w:rsidR="00246969" w:rsidRDefault="00246969" w:rsidP="00246969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14:paraId="47900943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 xml:space="preserve">-- </w:t>
      </w:r>
      <w:r w:rsidR="00BF3FEF">
        <w:rPr>
          <w:rFonts w:ascii="Courier New" w:eastAsia="Courier New" w:hAnsi="Courier New" w:cs="Courier New"/>
          <w:color w:val="385623"/>
          <w:shd w:val="clear" w:color="auto" w:fill="D9D9D9"/>
        </w:rPr>
        <w:t xml:space="preserve">Student 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>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Purpose: Lab 5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DB15FFC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CREATE OR REPLACE procedure_name(arg1 data_type, ...) AS</w:t>
      </w:r>
    </w:p>
    <w:p w14:paraId="3D3AC734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66BDB7F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43A68457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4FB7FCAB" w14:textId="662FE2D5" w:rsidR="00246969" w:rsidRPr="00AF1CF0" w:rsidRDefault="00BF3FEF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ab/>
      </w:r>
      <w:r w:rsidR="00246969"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0650236" w14:textId="77777777" w:rsidR="00246969" w:rsidRPr="00AF1CF0" w:rsidRDefault="00246969" w:rsidP="00246969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THEN </w:t>
      </w:r>
    </w:p>
    <w:p w14:paraId="6017C9DB" w14:textId="77777777" w:rsidR="00BF3FEF" w:rsidRDefault="00246969" w:rsidP="00246969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554AD419" w14:textId="77777777" w:rsidR="00BF3FEF" w:rsidRDefault="00BF3FEF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ab/>
      </w:r>
      <w:r w:rsidR="00246969"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END procedure_name;</w:t>
      </w:r>
    </w:p>
    <w:p w14:paraId="0825374C" w14:textId="45FDC333" w:rsidR="00BF3FEF" w:rsidRDefault="00246969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  <w:r w:rsidR="0087732A">
        <w:rPr>
          <w:rFonts w:ascii="Courier New" w:eastAsia="Courier New" w:hAnsi="Courier New" w:cs="Courier New"/>
          <w:color w:val="385623"/>
          <w:shd w:val="clear" w:color="auto" w:fill="D9D9D9"/>
        </w:rPr>
        <w:t>the question goes here</w:t>
      </w:r>
    </w:p>
    <w:p w14:paraId="6E416555" w14:textId="0CDD505A" w:rsidR="00BF3FEF" w:rsidRPr="00BF3FEF" w:rsidRDefault="00BF3FEF" w:rsidP="00BF3FEF">
      <w:pPr>
        <w:ind w:right="713"/>
        <w:rPr>
          <w:rFonts w:ascii="Courier New" w:eastAsia="Courier New" w:hAnsi="Courier New" w:cs="Courier New"/>
          <w:sz w:val="22"/>
          <w:szCs w:val="22"/>
          <w:shd w:val="clear" w:color="auto" w:fill="D9D9D9"/>
        </w:rPr>
      </w:pPr>
      <w:r w:rsidRPr="00BF3FEF">
        <w:rPr>
          <w:rFonts w:ascii="Courier New" w:eastAsia="Courier New" w:hAnsi="Courier New" w:cs="Courier New"/>
          <w:sz w:val="22"/>
          <w:szCs w:val="22"/>
          <w:shd w:val="clear" w:color="auto" w:fill="D9D9D9"/>
        </w:rPr>
        <w:t>……</w:t>
      </w:r>
    </w:p>
    <w:p w14:paraId="71A8DF44" w14:textId="1D51BA8F" w:rsidR="00246969" w:rsidRPr="00BF3FEF" w:rsidRDefault="00246969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  <w:r w:rsidR="0087732A">
        <w:rPr>
          <w:rFonts w:ascii="Courier New" w:eastAsia="Courier New" w:hAnsi="Courier New" w:cs="Courier New"/>
          <w:color w:val="385623"/>
          <w:shd w:val="clear" w:color="auto" w:fill="D9D9D9"/>
        </w:rPr>
        <w:t xml:space="preserve"> your code goes here</w:t>
      </w:r>
    </w:p>
    <w:p w14:paraId="1457CDA4" w14:textId="7DE057BF" w:rsidR="00B968C9" w:rsidRPr="004466A1" w:rsidRDefault="00BF3FEF" w:rsidP="004466A1">
      <w:r>
        <w:t>……</w:t>
      </w:r>
    </w:p>
    <w:sectPr w:rsidR="00B968C9" w:rsidRPr="004466A1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F9C25" w14:textId="77777777" w:rsidR="009F08C7" w:rsidRDefault="009F08C7" w:rsidP="00B96716">
      <w:r>
        <w:separator/>
      </w:r>
    </w:p>
  </w:endnote>
  <w:endnote w:type="continuationSeparator" w:id="0">
    <w:p w14:paraId="206FB1F5" w14:textId="77777777" w:rsidR="009F08C7" w:rsidRDefault="009F08C7" w:rsidP="00B96716">
      <w:r>
        <w:continuationSeparator/>
      </w:r>
    </w:p>
  </w:endnote>
  <w:endnote w:type="continuationNotice" w:id="1">
    <w:p w14:paraId="4F083187" w14:textId="77777777" w:rsidR="009F08C7" w:rsidRDefault="009F08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22CA5" w14:textId="204B83AE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B94B34">
      <w:rPr>
        <w:rFonts w:cs="Arial"/>
        <w:noProof/>
        <w:sz w:val="16"/>
        <w:szCs w:val="16"/>
      </w:rPr>
      <w:t>Lab05-PLSQL-1-intro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B3661B">
      <w:rPr>
        <w:rFonts w:cs="Arial"/>
        <w:noProof/>
        <w:sz w:val="16"/>
        <w:szCs w:val="16"/>
      </w:rPr>
      <w:t>3 November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9D79E2A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E9971" w14:textId="77777777" w:rsidR="009F08C7" w:rsidRDefault="009F08C7" w:rsidP="00B96716">
      <w:r>
        <w:separator/>
      </w:r>
    </w:p>
  </w:footnote>
  <w:footnote w:type="continuationSeparator" w:id="0">
    <w:p w14:paraId="31CEE5B0" w14:textId="77777777" w:rsidR="009F08C7" w:rsidRDefault="009F08C7" w:rsidP="00B96716">
      <w:r>
        <w:continuationSeparator/>
      </w:r>
    </w:p>
  </w:footnote>
  <w:footnote w:type="continuationNotice" w:id="1">
    <w:p w14:paraId="7DDF42EE" w14:textId="77777777" w:rsidR="009F08C7" w:rsidRDefault="009F08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969"/>
    <w:rsid w:val="00022E50"/>
    <w:rsid w:val="00026A24"/>
    <w:rsid w:val="000C4FFC"/>
    <w:rsid w:val="000F2B70"/>
    <w:rsid w:val="000F4949"/>
    <w:rsid w:val="00102446"/>
    <w:rsid w:val="00123249"/>
    <w:rsid w:val="00132AA5"/>
    <w:rsid w:val="00135590"/>
    <w:rsid w:val="001E4920"/>
    <w:rsid w:val="0021281B"/>
    <w:rsid w:val="00223CA2"/>
    <w:rsid w:val="00246969"/>
    <w:rsid w:val="00296C5E"/>
    <w:rsid w:val="002A582B"/>
    <w:rsid w:val="002C4786"/>
    <w:rsid w:val="002E0602"/>
    <w:rsid w:val="002E7BEF"/>
    <w:rsid w:val="0035705A"/>
    <w:rsid w:val="00364B02"/>
    <w:rsid w:val="00380BCA"/>
    <w:rsid w:val="00380F49"/>
    <w:rsid w:val="0038365C"/>
    <w:rsid w:val="003C0292"/>
    <w:rsid w:val="004169FE"/>
    <w:rsid w:val="004466A1"/>
    <w:rsid w:val="0046595F"/>
    <w:rsid w:val="00541DB4"/>
    <w:rsid w:val="00544309"/>
    <w:rsid w:val="0054737E"/>
    <w:rsid w:val="00550722"/>
    <w:rsid w:val="005A1705"/>
    <w:rsid w:val="005B4DAD"/>
    <w:rsid w:val="006251A1"/>
    <w:rsid w:val="00662B83"/>
    <w:rsid w:val="006973E7"/>
    <w:rsid w:val="006A3CC0"/>
    <w:rsid w:val="006E671F"/>
    <w:rsid w:val="00700B4B"/>
    <w:rsid w:val="00742C9B"/>
    <w:rsid w:val="007B356A"/>
    <w:rsid w:val="007E2261"/>
    <w:rsid w:val="00834F21"/>
    <w:rsid w:val="00842D35"/>
    <w:rsid w:val="0087732A"/>
    <w:rsid w:val="008B7B5C"/>
    <w:rsid w:val="008E1FCD"/>
    <w:rsid w:val="00937405"/>
    <w:rsid w:val="00943C0B"/>
    <w:rsid w:val="00955299"/>
    <w:rsid w:val="0097241C"/>
    <w:rsid w:val="0098744E"/>
    <w:rsid w:val="009A25C8"/>
    <w:rsid w:val="009E065F"/>
    <w:rsid w:val="009F08C7"/>
    <w:rsid w:val="00A52BA3"/>
    <w:rsid w:val="00A52C00"/>
    <w:rsid w:val="00A95473"/>
    <w:rsid w:val="00B25A38"/>
    <w:rsid w:val="00B3661B"/>
    <w:rsid w:val="00B66CA4"/>
    <w:rsid w:val="00B840FE"/>
    <w:rsid w:val="00B8589D"/>
    <w:rsid w:val="00B94B34"/>
    <w:rsid w:val="00B96716"/>
    <w:rsid w:val="00B968C9"/>
    <w:rsid w:val="00BB28D1"/>
    <w:rsid w:val="00BC0536"/>
    <w:rsid w:val="00BF2037"/>
    <w:rsid w:val="00BF3FEF"/>
    <w:rsid w:val="00C020FA"/>
    <w:rsid w:val="00C33BA4"/>
    <w:rsid w:val="00C468BF"/>
    <w:rsid w:val="00C77A1C"/>
    <w:rsid w:val="00C85B26"/>
    <w:rsid w:val="00CD0754"/>
    <w:rsid w:val="00CD1E8B"/>
    <w:rsid w:val="00DB2CAE"/>
    <w:rsid w:val="00E4718B"/>
    <w:rsid w:val="00E47C93"/>
    <w:rsid w:val="00E634A7"/>
    <w:rsid w:val="00E709C9"/>
    <w:rsid w:val="00E81A10"/>
    <w:rsid w:val="00EA6F57"/>
    <w:rsid w:val="00EB7830"/>
    <w:rsid w:val="00EC2CDF"/>
    <w:rsid w:val="00F72E25"/>
    <w:rsid w:val="00FA6635"/>
    <w:rsid w:val="00FB73BA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8001A"/>
  <w15:docId w15:val="{F8F4B9B6-2A79-432B-BCF6-3DAFB816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6969"/>
    <w:pPr>
      <w:spacing w:after="160" w:line="25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69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46969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46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1</TotalTime>
  <Pages>4</Pages>
  <Words>1108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</dc:creator>
  <cp:lastModifiedBy>ron tarr</cp:lastModifiedBy>
  <cp:revision>2</cp:revision>
  <dcterms:created xsi:type="dcterms:W3CDTF">2021-11-03T14:07:00Z</dcterms:created>
  <dcterms:modified xsi:type="dcterms:W3CDTF">2021-11-03T14:07:00Z</dcterms:modified>
</cp:coreProperties>
</file>